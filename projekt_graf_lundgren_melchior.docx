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ook w:val="0600" w:firstRow="0" w:lastRow="0" w:firstColumn="0" w:lastColumn="0" w:noHBand="1" w:noVBand="1"/>
      </w:tblPr>
      <w:tblGrid>
        <w:gridCol w:w="7936"/>
      </w:tblGrid>
      <w:tr w:rsidR="00672254" w14:paraId="402A65E7" w14:textId="77777777" w:rsidTr="007363AB">
        <w:trPr>
          <w:trHeight w:val="2880"/>
          <w:jc w:val="center"/>
        </w:trPr>
        <w:tc>
          <w:tcPr>
            <w:tcW w:w="5000" w:type="pct"/>
          </w:tcPr>
          <w:p w14:paraId="17753651" w14:textId="77777777" w:rsidR="00672254" w:rsidRDefault="00A86A81" w:rsidP="00C75E13">
            <w:pPr>
              <w:pStyle w:val="HiGBrdtext"/>
              <w:jc w:val="center"/>
              <w:rPr>
                <w:sz w:val="28"/>
              </w:rPr>
            </w:pPr>
            <w:r>
              <w:rPr>
                <w:sz w:val="28"/>
              </w:rPr>
              <w:t>Högskolan i</w:t>
            </w:r>
            <w:r w:rsidR="00672254">
              <w:rPr>
                <w:sz w:val="28"/>
              </w:rPr>
              <w:t xml:space="preserve"> </w:t>
            </w:r>
            <w:r w:rsidR="00672254" w:rsidRPr="00D85772">
              <w:rPr>
                <w:sz w:val="28"/>
              </w:rPr>
              <w:t>Gävle</w:t>
            </w:r>
          </w:p>
          <w:p w14:paraId="06B17475" w14:textId="77777777" w:rsidR="00672254" w:rsidRDefault="00672254" w:rsidP="00C75E13">
            <w:pPr>
              <w:spacing w:line="240" w:lineRule="auto"/>
            </w:pPr>
          </w:p>
          <w:p w14:paraId="60CD545D" w14:textId="77777777" w:rsidR="00672254" w:rsidRPr="00305D9C" w:rsidRDefault="00672254" w:rsidP="00C75E13">
            <w:pPr>
              <w:tabs>
                <w:tab w:val="left" w:pos="5880"/>
              </w:tabs>
              <w:spacing w:line="240" w:lineRule="auto"/>
            </w:pPr>
            <w:r>
              <w:tab/>
            </w:r>
          </w:p>
        </w:tc>
      </w:tr>
      <w:tr w:rsidR="00672254" w14:paraId="0DD8A414" w14:textId="77777777" w:rsidTr="007363AB">
        <w:trPr>
          <w:trHeight w:val="1440"/>
          <w:jc w:val="center"/>
        </w:trPr>
        <w:tc>
          <w:tcPr>
            <w:tcW w:w="5000" w:type="pct"/>
            <w:vAlign w:val="center"/>
          </w:tcPr>
          <w:p w14:paraId="35941AE5" w14:textId="4517B55D" w:rsidR="00672254" w:rsidRPr="00D85772" w:rsidRDefault="00C24D86" w:rsidP="00C75E13">
            <w:pPr>
              <w:pStyle w:val="HiGBrdtext"/>
              <w:spacing w:after="0"/>
              <w:jc w:val="center"/>
              <w:rPr>
                <w:sz w:val="72"/>
              </w:rPr>
            </w:pPr>
            <w:r>
              <w:rPr>
                <w:sz w:val="72"/>
              </w:rPr>
              <w:t>Projektarbete</w:t>
            </w:r>
          </w:p>
        </w:tc>
      </w:tr>
      <w:tr w:rsidR="00672254" w:rsidRPr="0032559B" w14:paraId="29063C6E" w14:textId="77777777" w:rsidTr="007363AB">
        <w:trPr>
          <w:trHeight w:val="720"/>
          <w:jc w:val="center"/>
        </w:trPr>
        <w:tc>
          <w:tcPr>
            <w:tcW w:w="5000" w:type="pct"/>
            <w:vAlign w:val="center"/>
          </w:tcPr>
          <w:p w14:paraId="4B1B416C" w14:textId="4FF2D312" w:rsidR="00672254" w:rsidRDefault="00C24D86" w:rsidP="00C75E13">
            <w:pPr>
              <w:pStyle w:val="HiGBrdtext"/>
              <w:spacing w:before="120"/>
              <w:jc w:val="center"/>
              <w:rPr>
                <w:sz w:val="44"/>
              </w:rPr>
            </w:pPr>
            <w:r>
              <w:rPr>
                <w:sz w:val="44"/>
              </w:rPr>
              <w:t>Funktionell programmering och diskret matematik</w:t>
            </w:r>
            <w:r w:rsidR="007363AB">
              <w:rPr>
                <w:sz w:val="44"/>
              </w:rPr>
              <w:t>, 7,5 hp</w:t>
            </w:r>
          </w:p>
          <w:p w14:paraId="6FA9A1E0" w14:textId="56503E89" w:rsidR="007363AB" w:rsidRDefault="00C24D86" w:rsidP="00C75E13">
            <w:pPr>
              <w:pStyle w:val="HiGBrdtext"/>
              <w:spacing w:before="120"/>
              <w:jc w:val="center"/>
              <w:rPr>
                <w:sz w:val="44"/>
              </w:rPr>
            </w:pPr>
            <w:r>
              <w:rPr>
                <w:sz w:val="44"/>
              </w:rPr>
              <w:t>VT 19,</w:t>
            </w:r>
            <w:r w:rsidR="007363AB">
              <w:rPr>
                <w:sz w:val="44"/>
              </w:rPr>
              <w:t xml:space="preserve"> period 2</w:t>
            </w:r>
          </w:p>
          <w:p w14:paraId="59B3FFD1" w14:textId="4503D84B" w:rsidR="007363AB" w:rsidRDefault="00C24D86" w:rsidP="00C75E13">
            <w:pPr>
              <w:pStyle w:val="HiGBrdtext"/>
              <w:spacing w:before="120"/>
              <w:jc w:val="center"/>
              <w:rPr>
                <w:sz w:val="44"/>
              </w:rPr>
            </w:pPr>
            <w:r>
              <w:rPr>
                <w:sz w:val="44"/>
              </w:rPr>
              <w:t>GraphAnalyze, skapande och analys av riktade</w:t>
            </w:r>
            <w:r w:rsidR="00491219">
              <w:rPr>
                <w:sz w:val="44"/>
              </w:rPr>
              <w:t xml:space="preserve"> </w:t>
            </w:r>
            <w:r>
              <w:rPr>
                <w:sz w:val="44"/>
              </w:rPr>
              <w:t>grafer</w:t>
            </w:r>
          </w:p>
          <w:p w14:paraId="6969CF10" w14:textId="77777777" w:rsidR="007363AB" w:rsidRDefault="007363AB" w:rsidP="00C75E13">
            <w:pPr>
              <w:pStyle w:val="HiGBrdtext"/>
              <w:spacing w:before="120"/>
              <w:jc w:val="center"/>
              <w:rPr>
                <w:sz w:val="44"/>
              </w:rPr>
            </w:pPr>
            <w:r>
              <w:rPr>
                <w:sz w:val="44"/>
              </w:rPr>
              <w:t>av</w:t>
            </w:r>
          </w:p>
          <w:p w14:paraId="1B39865C" w14:textId="77777777" w:rsidR="007363AB" w:rsidRPr="00C24D86" w:rsidRDefault="007363AB" w:rsidP="00C75E13">
            <w:pPr>
              <w:pStyle w:val="HiGBrdtext"/>
              <w:spacing w:after="0"/>
              <w:jc w:val="center"/>
              <w:rPr>
                <w:bCs/>
                <w:i/>
              </w:rPr>
            </w:pPr>
            <w:r w:rsidRPr="00C24D86">
              <w:rPr>
                <w:bCs/>
                <w:i/>
              </w:rPr>
              <w:t>Thomas Lundgren</w:t>
            </w:r>
          </w:p>
          <w:p w14:paraId="08E44055" w14:textId="77777777" w:rsidR="007363AB" w:rsidRPr="00C24D86" w:rsidRDefault="007363AB" w:rsidP="00C75E13">
            <w:pPr>
              <w:pStyle w:val="HiGBrdtext"/>
              <w:spacing w:after="0"/>
              <w:jc w:val="center"/>
              <w:rPr>
                <w:bCs/>
                <w:i/>
              </w:rPr>
            </w:pPr>
            <w:r w:rsidRPr="00C24D86">
              <w:rPr>
                <w:bCs/>
                <w:i/>
              </w:rPr>
              <w:t>900802-1835</w:t>
            </w:r>
          </w:p>
          <w:p w14:paraId="3784A63D" w14:textId="0111455A" w:rsidR="007363AB" w:rsidRPr="0032559B" w:rsidRDefault="00537CEC" w:rsidP="00C75E13">
            <w:pPr>
              <w:pStyle w:val="HiGBrdtext"/>
              <w:spacing w:before="120"/>
              <w:jc w:val="center"/>
              <w:rPr>
                <w:rStyle w:val="Hyperlnk"/>
                <w:bCs/>
                <w:i/>
              </w:rPr>
            </w:pPr>
            <w:hyperlink r:id="rId8" w:history="1">
              <w:r w:rsidR="007363AB" w:rsidRPr="00C24D86">
                <w:rPr>
                  <w:rStyle w:val="Hyperlnk"/>
                  <w:bCs/>
                  <w:i/>
                </w:rPr>
                <w:t>thomaslundgren@live.com</w:t>
              </w:r>
            </w:hyperlink>
          </w:p>
          <w:p w14:paraId="63743293" w14:textId="315A36C0" w:rsidR="00C24D86" w:rsidRPr="00C24D86" w:rsidRDefault="00C24D86" w:rsidP="00C24D86">
            <w:pPr>
              <w:pStyle w:val="HiGBrdtext"/>
              <w:spacing w:after="0"/>
              <w:jc w:val="center"/>
              <w:rPr>
                <w:bCs/>
                <w:i/>
              </w:rPr>
            </w:pPr>
            <w:r>
              <w:rPr>
                <w:bCs/>
                <w:i/>
              </w:rPr>
              <w:t>M</w:t>
            </w:r>
            <w:r>
              <w:t>attias Melchior</w:t>
            </w:r>
          </w:p>
          <w:p w14:paraId="7BC514FB" w14:textId="2C694873" w:rsidR="00C24D86" w:rsidRPr="00C24D86" w:rsidRDefault="00C24D86" w:rsidP="00C24D86">
            <w:pPr>
              <w:pStyle w:val="HiGBrdtext"/>
              <w:spacing w:after="0"/>
              <w:jc w:val="center"/>
              <w:rPr>
                <w:bCs/>
                <w:i/>
              </w:rPr>
            </w:pPr>
            <w:r>
              <w:rPr>
                <w:bCs/>
                <w:i/>
              </w:rPr>
              <w:t>YYMMDD-XXXX</w:t>
            </w:r>
          </w:p>
          <w:p w14:paraId="52C2CA62" w14:textId="16D1DF0E" w:rsidR="00C24D86" w:rsidRPr="00C24D86" w:rsidRDefault="00537CEC" w:rsidP="00C24D86">
            <w:pPr>
              <w:pStyle w:val="HiGBrdtext"/>
              <w:spacing w:before="120"/>
              <w:jc w:val="center"/>
              <w:rPr>
                <w:rStyle w:val="Hyperlnk"/>
                <w:bCs/>
                <w:i/>
              </w:rPr>
            </w:pPr>
            <w:hyperlink r:id="rId9" w:history="1">
              <w:r w:rsidR="00C24D86">
                <w:rPr>
                  <w:rStyle w:val="Hyperlnk"/>
                  <w:bCs/>
                  <w:i/>
                </w:rPr>
                <w:t>email@example</w:t>
              </w:r>
            </w:hyperlink>
            <w:r w:rsidR="00C24D86">
              <w:rPr>
                <w:rStyle w:val="Hyperlnk"/>
                <w:bCs/>
                <w:i/>
              </w:rPr>
              <w:t>.com</w:t>
            </w:r>
          </w:p>
          <w:p w14:paraId="0E9E2BBF" w14:textId="69782ED1" w:rsidR="00C24D86" w:rsidRPr="00C24D86" w:rsidRDefault="00C24D86" w:rsidP="00C75E13">
            <w:pPr>
              <w:pStyle w:val="HiGBrdtext"/>
              <w:spacing w:before="120"/>
              <w:jc w:val="center"/>
              <w:rPr>
                <w:rStyle w:val="Hyperlnk"/>
                <w:bCs/>
                <w:i/>
              </w:rPr>
            </w:pPr>
          </w:p>
          <w:p w14:paraId="5C2F98D0" w14:textId="77777777" w:rsidR="007363AB" w:rsidRPr="00C24D86" w:rsidRDefault="007363AB" w:rsidP="00C75E13">
            <w:pPr>
              <w:pStyle w:val="HiGBrdtext"/>
              <w:spacing w:before="120"/>
              <w:jc w:val="center"/>
              <w:rPr>
                <w:sz w:val="44"/>
              </w:rPr>
            </w:pPr>
          </w:p>
        </w:tc>
      </w:tr>
      <w:tr w:rsidR="00672254" w:rsidRPr="0032559B" w14:paraId="4849D3FA" w14:textId="77777777" w:rsidTr="007363AB">
        <w:trPr>
          <w:trHeight w:val="360"/>
          <w:jc w:val="center"/>
        </w:trPr>
        <w:tc>
          <w:tcPr>
            <w:tcW w:w="5000" w:type="pct"/>
            <w:vAlign w:val="center"/>
          </w:tcPr>
          <w:p w14:paraId="6F490BC5" w14:textId="77777777" w:rsidR="007363AB" w:rsidRPr="00C24D86" w:rsidRDefault="007363AB" w:rsidP="00C75E13">
            <w:pPr>
              <w:pStyle w:val="Ingetavstnd"/>
              <w:pBdr>
                <w:bottom w:val="single" w:sz="6" w:space="1" w:color="auto"/>
              </w:pBdr>
              <w:jc w:val="center"/>
            </w:pPr>
          </w:p>
          <w:p w14:paraId="60556D2A" w14:textId="77777777" w:rsidR="007363AB" w:rsidRPr="00C24D86" w:rsidRDefault="007363AB" w:rsidP="00C75E13">
            <w:pPr>
              <w:pStyle w:val="Ingetavstnd"/>
              <w:jc w:val="center"/>
            </w:pPr>
          </w:p>
        </w:tc>
      </w:tr>
      <w:tr w:rsidR="00672254" w:rsidRPr="0032559B" w14:paraId="234E23E5" w14:textId="77777777" w:rsidTr="007363AB">
        <w:trPr>
          <w:trHeight w:val="360"/>
          <w:jc w:val="center"/>
        </w:trPr>
        <w:tc>
          <w:tcPr>
            <w:tcW w:w="5000" w:type="pct"/>
            <w:vAlign w:val="center"/>
          </w:tcPr>
          <w:p w14:paraId="5355F0FD" w14:textId="77777777" w:rsidR="007363AB" w:rsidRDefault="007363AB" w:rsidP="00C75E13">
            <w:pPr>
              <w:pStyle w:val="HiGBrdtext"/>
              <w:pBdr>
                <w:bottom w:val="single" w:sz="6" w:space="1" w:color="auto"/>
              </w:pBdr>
              <w:spacing w:after="0"/>
              <w:jc w:val="center"/>
              <w:rPr>
                <w:b/>
                <w:bCs/>
              </w:rPr>
            </w:pPr>
            <w:r w:rsidRPr="007363AB">
              <w:rPr>
                <w:b/>
                <w:bCs/>
              </w:rPr>
              <w:t>Institutionen för m</w:t>
            </w:r>
            <w:r>
              <w:rPr>
                <w:b/>
                <w:bCs/>
              </w:rPr>
              <w:t>atematik, natur- och datavetenskap</w:t>
            </w:r>
          </w:p>
          <w:p w14:paraId="230B0B94" w14:textId="77777777" w:rsidR="007363AB" w:rsidRDefault="007363AB" w:rsidP="00C75E13">
            <w:pPr>
              <w:pStyle w:val="HiGBrdtext"/>
              <w:pBdr>
                <w:bottom w:val="single" w:sz="6" w:space="1" w:color="auto"/>
              </w:pBdr>
              <w:spacing w:after="0"/>
              <w:jc w:val="center"/>
              <w:rPr>
                <w:b/>
                <w:bCs/>
              </w:rPr>
            </w:pPr>
            <w:r>
              <w:rPr>
                <w:b/>
                <w:bCs/>
              </w:rPr>
              <w:t>Högskolan i Gävle</w:t>
            </w:r>
          </w:p>
          <w:p w14:paraId="79C7F54B" w14:textId="77777777" w:rsidR="007363AB" w:rsidRPr="007363AB" w:rsidRDefault="007363AB" w:rsidP="00C75E13">
            <w:pPr>
              <w:pStyle w:val="HiGBrdtext"/>
              <w:pBdr>
                <w:bottom w:val="single" w:sz="6" w:space="1" w:color="auto"/>
              </w:pBdr>
              <w:spacing w:after="0"/>
              <w:jc w:val="center"/>
              <w:rPr>
                <w:bCs/>
                <w:sz w:val="28"/>
                <w:szCs w:val="28"/>
              </w:rPr>
            </w:pPr>
            <w:r w:rsidRPr="007363AB">
              <w:rPr>
                <w:bCs/>
                <w:sz w:val="28"/>
                <w:szCs w:val="28"/>
              </w:rPr>
              <w:t>S-801 76 Gävle, Sweden</w:t>
            </w:r>
          </w:p>
          <w:p w14:paraId="071A37DC" w14:textId="77777777" w:rsidR="007363AB" w:rsidRPr="007363AB" w:rsidRDefault="007363AB" w:rsidP="00C75E13">
            <w:pPr>
              <w:pStyle w:val="HiGBrdtext"/>
              <w:spacing w:after="0"/>
              <w:jc w:val="center"/>
              <w:rPr>
                <w:bCs/>
                <w:i/>
              </w:rPr>
            </w:pPr>
          </w:p>
          <w:p w14:paraId="13DD9EE8" w14:textId="77777777" w:rsidR="007363AB" w:rsidRPr="007363AB" w:rsidRDefault="007363AB" w:rsidP="00C75E13">
            <w:pPr>
              <w:pStyle w:val="HiGBrdtext"/>
              <w:spacing w:after="0"/>
              <w:jc w:val="center"/>
              <w:rPr>
                <w:bCs/>
                <w:i/>
              </w:rPr>
            </w:pPr>
          </w:p>
          <w:p w14:paraId="3825F5A9" w14:textId="77777777" w:rsidR="00672254" w:rsidRPr="00C24D86" w:rsidRDefault="00672254" w:rsidP="00C75E13">
            <w:pPr>
              <w:pStyle w:val="HiGBrdtext"/>
              <w:spacing w:after="0"/>
              <w:jc w:val="center"/>
              <w:rPr>
                <w:bCs/>
                <w:i/>
              </w:rPr>
            </w:pPr>
          </w:p>
        </w:tc>
      </w:tr>
      <w:tr w:rsidR="00672254" w:rsidRPr="0032559B" w14:paraId="7F281111" w14:textId="77777777" w:rsidTr="007363AB">
        <w:trPr>
          <w:trHeight w:val="360"/>
          <w:jc w:val="center"/>
        </w:trPr>
        <w:tc>
          <w:tcPr>
            <w:tcW w:w="5000" w:type="pct"/>
            <w:vAlign w:val="center"/>
          </w:tcPr>
          <w:p w14:paraId="07C3D752" w14:textId="77777777" w:rsidR="00672254" w:rsidRPr="00C24D86" w:rsidRDefault="00672254" w:rsidP="00C75E13">
            <w:pPr>
              <w:pStyle w:val="HiGBrdtext"/>
              <w:jc w:val="center"/>
              <w:rPr>
                <w:bCs/>
                <w:i/>
              </w:rPr>
            </w:pPr>
          </w:p>
        </w:tc>
      </w:tr>
      <w:tr w:rsidR="00672254" w:rsidRPr="0032559B" w14:paraId="5A8E18E9" w14:textId="77777777" w:rsidTr="007363AB">
        <w:trPr>
          <w:trHeight w:val="360"/>
          <w:jc w:val="center"/>
        </w:trPr>
        <w:tc>
          <w:tcPr>
            <w:tcW w:w="5000" w:type="pct"/>
            <w:vAlign w:val="center"/>
          </w:tcPr>
          <w:p w14:paraId="3F23C6CA" w14:textId="77777777" w:rsidR="00672254" w:rsidRPr="00672254" w:rsidRDefault="00672254" w:rsidP="00C75E13">
            <w:pPr>
              <w:pStyle w:val="HiGBrdtext"/>
              <w:jc w:val="center"/>
              <w:rPr>
                <w:sz w:val="32"/>
              </w:rPr>
            </w:pPr>
          </w:p>
        </w:tc>
      </w:tr>
    </w:tbl>
    <w:p w14:paraId="6239BEC4" w14:textId="77777777" w:rsidR="00C24D86" w:rsidRDefault="00046CDA" w:rsidP="00C75E13">
      <w:pPr>
        <w:spacing w:line="240" w:lineRule="auto"/>
        <w:rPr>
          <w:lang w:val="sv-SE"/>
        </w:rPr>
        <w:sectPr w:rsidR="00C24D86" w:rsidSect="00BB4145">
          <w:headerReference w:type="even" r:id="rId10"/>
          <w:footerReference w:type="even" r:id="rId11"/>
          <w:footerReference w:type="default" r:id="rId12"/>
          <w:type w:val="oddPage"/>
          <w:pgSz w:w="11906" w:h="16838" w:code="9"/>
          <w:pgMar w:top="1134" w:right="1985" w:bottom="1701" w:left="1985" w:header="709" w:footer="709" w:gutter="0"/>
          <w:pgNumType w:fmt="lowerRoman"/>
          <w:cols w:space="708"/>
          <w:docGrid w:linePitch="360"/>
        </w:sectPr>
      </w:pPr>
      <w:r w:rsidRPr="00C24D86">
        <w:rPr>
          <w:lang w:val="sv-SE"/>
        </w:rPr>
        <w:br w:type="page"/>
      </w:r>
    </w:p>
    <w:p w14:paraId="185E8135" w14:textId="3F23F9FA" w:rsidR="007363AB" w:rsidRPr="00C24D86" w:rsidRDefault="007363AB" w:rsidP="00C75E13">
      <w:pPr>
        <w:spacing w:line="240" w:lineRule="auto"/>
        <w:rPr>
          <w:lang w:val="sv-SE"/>
        </w:rPr>
      </w:pPr>
    </w:p>
    <w:p w14:paraId="7C8F8A91" w14:textId="77777777" w:rsidR="00046CDA" w:rsidRPr="00C24D86" w:rsidRDefault="00046CDA" w:rsidP="00C75E13">
      <w:pPr>
        <w:spacing w:line="240" w:lineRule="auto"/>
        <w:rPr>
          <w:lang w:val="sv-SE"/>
        </w:rPr>
      </w:pPr>
    </w:p>
    <w:p w14:paraId="29C3E559" w14:textId="77777777" w:rsidR="00B92C5B" w:rsidRPr="00B91324" w:rsidRDefault="005B3B6A" w:rsidP="00C75E13">
      <w:pPr>
        <w:spacing w:after="240" w:line="240" w:lineRule="auto"/>
        <w:rPr>
          <w:rFonts w:ascii="Verdana" w:hAnsi="Verdana"/>
          <w:b/>
          <w:sz w:val="28"/>
          <w:szCs w:val="28"/>
        </w:rPr>
      </w:pPr>
      <w:bookmarkStart w:id="0" w:name="_Toc279740282"/>
      <w:r w:rsidRPr="000C1699">
        <w:rPr>
          <w:rFonts w:ascii="Verdana" w:hAnsi="Verdana"/>
          <w:b/>
          <w:sz w:val="28"/>
          <w:szCs w:val="28"/>
        </w:rPr>
        <w:t>Innehållsförteckning</w:t>
      </w:r>
      <w:r w:rsidR="00D07F66" w:rsidRPr="000C1699">
        <w:rPr>
          <w:rFonts w:ascii="Verdana" w:hAnsi="Verdana"/>
          <w:b/>
          <w:sz w:val="28"/>
          <w:szCs w:val="28"/>
        </w:rPr>
        <w:t xml:space="preserve"> </w:t>
      </w:r>
      <w:bookmarkEnd w:id="0"/>
    </w:p>
    <w:sdt>
      <w:sdtPr>
        <w:rPr>
          <w:noProof w:val="0"/>
        </w:rPr>
        <w:id w:val="-1917011544"/>
        <w:docPartObj>
          <w:docPartGallery w:val="Table of Contents"/>
          <w:docPartUnique/>
        </w:docPartObj>
      </w:sdtPr>
      <w:sdtEndPr>
        <w:rPr>
          <w:noProof/>
        </w:rPr>
      </w:sdtEndPr>
      <w:sdtContent>
        <w:p w14:paraId="70AC63AE" w14:textId="6CB20D65" w:rsidR="00627111" w:rsidRDefault="00487B0C">
          <w:pPr>
            <w:pStyle w:val="Innehll1"/>
            <w:tabs>
              <w:tab w:val="left" w:pos="660"/>
            </w:tabs>
            <w:rPr>
              <w:rFonts w:asciiTheme="minorHAnsi" w:eastAsiaTheme="minorEastAsia" w:hAnsiTheme="minorHAnsi" w:cstheme="minorBidi"/>
              <w:sz w:val="22"/>
              <w:lang w:val="sv-SE" w:eastAsia="sv-SE"/>
            </w:rPr>
          </w:pPr>
          <w:r w:rsidRPr="00ED23A3">
            <w:fldChar w:fldCharType="begin"/>
          </w:r>
          <w:r w:rsidRPr="00ED23A3">
            <w:instrText xml:space="preserve"> TOC \o "1-3" \h \z \u </w:instrText>
          </w:r>
          <w:r w:rsidRPr="00ED23A3">
            <w:fldChar w:fldCharType="separate"/>
          </w:r>
          <w:bookmarkStart w:id="1" w:name="_GoBack"/>
          <w:bookmarkEnd w:id="1"/>
          <w:r w:rsidR="00627111" w:rsidRPr="00132987">
            <w:rPr>
              <w:rStyle w:val="Hyperlnk"/>
            </w:rPr>
            <w:fldChar w:fldCharType="begin"/>
          </w:r>
          <w:r w:rsidR="00627111" w:rsidRPr="00132987">
            <w:rPr>
              <w:rStyle w:val="Hyperlnk"/>
            </w:rPr>
            <w:instrText xml:space="preserve"> </w:instrText>
          </w:r>
          <w:r w:rsidR="00627111">
            <w:instrText>HYPERLINK \l "_Toc18328183"</w:instrText>
          </w:r>
          <w:r w:rsidR="00627111" w:rsidRPr="00132987">
            <w:rPr>
              <w:rStyle w:val="Hyperlnk"/>
            </w:rPr>
            <w:instrText xml:space="preserve"> </w:instrText>
          </w:r>
          <w:r w:rsidR="00627111" w:rsidRPr="00132987">
            <w:rPr>
              <w:rStyle w:val="Hyperlnk"/>
            </w:rPr>
          </w:r>
          <w:r w:rsidR="00627111" w:rsidRPr="00132987">
            <w:rPr>
              <w:rStyle w:val="Hyperlnk"/>
            </w:rPr>
            <w:fldChar w:fldCharType="separate"/>
          </w:r>
          <w:r w:rsidR="00627111" w:rsidRPr="00132987">
            <w:rPr>
              <w:rStyle w:val="Hyperlnk"/>
            </w:rPr>
            <w:t>1</w:t>
          </w:r>
          <w:r w:rsidR="00627111">
            <w:rPr>
              <w:rFonts w:asciiTheme="minorHAnsi" w:eastAsiaTheme="minorEastAsia" w:hAnsiTheme="minorHAnsi" w:cstheme="minorBidi"/>
              <w:sz w:val="22"/>
              <w:lang w:val="sv-SE" w:eastAsia="sv-SE"/>
            </w:rPr>
            <w:tab/>
          </w:r>
          <w:r w:rsidR="00627111" w:rsidRPr="00132987">
            <w:rPr>
              <w:rStyle w:val="Hyperlnk"/>
            </w:rPr>
            <w:t>Inledning</w:t>
          </w:r>
          <w:r w:rsidR="00627111">
            <w:rPr>
              <w:webHidden/>
            </w:rPr>
            <w:tab/>
          </w:r>
          <w:r w:rsidR="00627111">
            <w:rPr>
              <w:webHidden/>
            </w:rPr>
            <w:fldChar w:fldCharType="begin"/>
          </w:r>
          <w:r w:rsidR="00627111">
            <w:rPr>
              <w:webHidden/>
            </w:rPr>
            <w:instrText xml:space="preserve"> PAGEREF _Toc18328183 \h </w:instrText>
          </w:r>
          <w:r w:rsidR="00627111">
            <w:rPr>
              <w:webHidden/>
            </w:rPr>
          </w:r>
          <w:r w:rsidR="00627111">
            <w:rPr>
              <w:webHidden/>
            </w:rPr>
            <w:fldChar w:fldCharType="separate"/>
          </w:r>
          <w:r w:rsidR="00627111">
            <w:rPr>
              <w:webHidden/>
            </w:rPr>
            <w:t>1</w:t>
          </w:r>
          <w:r w:rsidR="00627111">
            <w:rPr>
              <w:webHidden/>
            </w:rPr>
            <w:fldChar w:fldCharType="end"/>
          </w:r>
          <w:r w:rsidR="00627111" w:rsidRPr="00132987">
            <w:rPr>
              <w:rStyle w:val="Hyperlnk"/>
            </w:rPr>
            <w:fldChar w:fldCharType="end"/>
          </w:r>
        </w:p>
        <w:p w14:paraId="2078FE47" w14:textId="4E88DD41" w:rsidR="00627111" w:rsidRDefault="00627111">
          <w:pPr>
            <w:pStyle w:val="Innehll1"/>
            <w:tabs>
              <w:tab w:val="left" w:pos="660"/>
            </w:tabs>
            <w:rPr>
              <w:rFonts w:asciiTheme="minorHAnsi" w:eastAsiaTheme="minorEastAsia" w:hAnsiTheme="minorHAnsi" w:cstheme="minorBidi"/>
              <w:sz w:val="22"/>
              <w:lang w:val="sv-SE" w:eastAsia="sv-SE"/>
            </w:rPr>
          </w:pPr>
          <w:hyperlink w:anchor="_Toc18328184" w:history="1">
            <w:r w:rsidRPr="00132987">
              <w:rPr>
                <w:rStyle w:val="Hyperlnk"/>
              </w:rPr>
              <w:t>2</w:t>
            </w:r>
            <w:r>
              <w:rPr>
                <w:rFonts w:asciiTheme="minorHAnsi" w:eastAsiaTheme="minorEastAsia" w:hAnsiTheme="minorHAnsi" w:cstheme="minorBidi"/>
                <w:sz w:val="22"/>
                <w:lang w:val="sv-SE" w:eastAsia="sv-SE"/>
              </w:rPr>
              <w:tab/>
            </w:r>
            <w:r w:rsidRPr="00132987">
              <w:rPr>
                <w:rStyle w:val="Hyperlnk"/>
              </w:rPr>
              <w:t>Metod och utförande</w:t>
            </w:r>
            <w:r>
              <w:rPr>
                <w:webHidden/>
              </w:rPr>
              <w:tab/>
            </w:r>
            <w:r>
              <w:rPr>
                <w:webHidden/>
              </w:rPr>
              <w:fldChar w:fldCharType="begin"/>
            </w:r>
            <w:r>
              <w:rPr>
                <w:webHidden/>
              </w:rPr>
              <w:instrText xml:space="preserve"> PAGEREF _Toc18328184 \h </w:instrText>
            </w:r>
            <w:r>
              <w:rPr>
                <w:webHidden/>
              </w:rPr>
            </w:r>
            <w:r>
              <w:rPr>
                <w:webHidden/>
              </w:rPr>
              <w:fldChar w:fldCharType="separate"/>
            </w:r>
            <w:r>
              <w:rPr>
                <w:webHidden/>
              </w:rPr>
              <w:t>2</w:t>
            </w:r>
            <w:r>
              <w:rPr>
                <w:webHidden/>
              </w:rPr>
              <w:fldChar w:fldCharType="end"/>
            </w:r>
          </w:hyperlink>
        </w:p>
        <w:p w14:paraId="5CBFAB34" w14:textId="339EF988" w:rsidR="00627111" w:rsidRDefault="00627111">
          <w:pPr>
            <w:pStyle w:val="Innehll1"/>
            <w:tabs>
              <w:tab w:val="left" w:pos="660"/>
            </w:tabs>
            <w:rPr>
              <w:rFonts w:asciiTheme="minorHAnsi" w:eastAsiaTheme="minorEastAsia" w:hAnsiTheme="minorHAnsi" w:cstheme="minorBidi"/>
              <w:sz w:val="22"/>
              <w:lang w:val="sv-SE" w:eastAsia="sv-SE"/>
            </w:rPr>
          </w:pPr>
          <w:hyperlink w:anchor="_Toc18328185" w:history="1">
            <w:r w:rsidRPr="00132987">
              <w:rPr>
                <w:rStyle w:val="Hyperlnk"/>
              </w:rPr>
              <w:t>3</w:t>
            </w:r>
            <w:r>
              <w:rPr>
                <w:rFonts w:asciiTheme="minorHAnsi" w:eastAsiaTheme="minorEastAsia" w:hAnsiTheme="minorHAnsi" w:cstheme="minorBidi"/>
                <w:sz w:val="22"/>
                <w:lang w:val="sv-SE" w:eastAsia="sv-SE"/>
              </w:rPr>
              <w:tab/>
            </w:r>
            <w:r w:rsidRPr="00132987">
              <w:rPr>
                <w:rStyle w:val="Hyperlnk"/>
              </w:rPr>
              <w:t>Resultat</w:t>
            </w:r>
            <w:r>
              <w:rPr>
                <w:webHidden/>
              </w:rPr>
              <w:tab/>
            </w:r>
            <w:r>
              <w:rPr>
                <w:webHidden/>
              </w:rPr>
              <w:fldChar w:fldCharType="begin"/>
            </w:r>
            <w:r>
              <w:rPr>
                <w:webHidden/>
              </w:rPr>
              <w:instrText xml:space="preserve"> PAGEREF _Toc18328185 \h </w:instrText>
            </w:r>
            <w:r>
              <w:rPr>
                <w:webHidden/>
              </w:rPr>
            </w:r>
            <w:r>
              <w:rPr>
                <w:webHidden/>
              </w:rPr>
              <w:fldChar w:fldCharType="separate"/>
            </w:r>
            <w:r>
              <w:rPr>
                <w:webHidden/>
              </w:rPr>
              <w:t>3</w:t>
            </w:r>
            <w:r>
              <w:rPr>
                <w:webHidden/>
              </w:rPr>
              <w:fldChar w:fldCharType="end"/>
            </w:r>
          </w:hyperlink>
        </w:p>
        <w:p w14:paraId="4017D9AF" w14:textId="2BA465F4" w:rsidR="00627111" w:rsidRDefault="00627111">
          <w:pPr>
            <w:pStyle w:val="Innehll2"/>
            <w:tabs>
              <w:tab w:val="left" w:pos="660"/>
            </w:tabs>
            <w:rPr>
              <w:rFonts w:asciiTheme="minorHAnsi" w:eastAsiaTheme="minorEastAsia" w:hAnsiTheme="minorHAnsi" w:cstheme="minorBidi"/>
              <w:sz w:val="22"/>
              <w:szCs w:val="22"/>
              <w:lang w:val="sv-SE" w:eastAsia="sv-SE"/>
            </w:rPr>
          </w:pPr>
          <w:hyperlink w:anchor="_Toc18328186" w:history="1">
            <w:r w:rsidRPr="00132987">
              <w:rPr>
                <w:rStyle w:val="Hyperlnk"/>
              </w:rPr>
              <w:t>3.1</w:t>
            </w:r>
            <w:r>
              <w:rPr>
                <w:rFonts w:asciiTheme="minorHAnsi" w:eastAsiaTheme="minorEastAsia" w:hAnsiTheme="minorHAnsi" w:cstheme="minorBidi"/>
                <w:sz w:val="22"/>
                <w:szCs w:val="22"/>
                <w:lang w:val="sv-SE" w:eastAsia="sv-SE"/>
              </w:rPr>
              <w:tab/>
            </w:r>
            <w:r w:rsidRPr="00132987">
              <w:rPr>
                <w:rStyle w:val="Hyperlnk"/>
              </w:rPr>
              <w:t>Signaturen för den abstrakta datatypen</w:t>
            </w:r>
            <w:r>
              <w:rPr>
                <w:webHidden/>
              </w:rPr>
              <w:tab/>
            </w:r>
            <w:r>
              <w:rPr>
                <w:webHidden/>
              </w:rPr>
              <w:fldChar w:fldCharType="begin"/>
            </w:r>
            <w:r>
              <w:rPr>
                <w:webHidden/>
              </w:rPr>
              <w:instrText xml:space="preserve"> PAGEREF _Toc18328186 \h </w:instrText>
            </w:r>
            <w:r>
              <w:rPr>
                <w:webHidden/>
              </w:rPr>
            </w:r>
            <w:r>
              <w:rPr>
                <w:webHidden/>
              </w:rPr>
              <w:fldChar w:fldCharType="separate"/>
            </w:r>
            <w:r>
              <w:rPr>
                <w:webHidden/>
              </w:rPr>
              <w:t>3</w:t>
            </w:r>
            <w:r>
              <w:rPr>
                <w:webHidden/>
              </w:rPr>
              <w:fldChar w:fldCharType="end"/>
            </w:r>
          </w:hyperlink>
        </w:p>
        <w:p w14:paraId="6E06E8B6" w14:textId="7AC92531" w:rsidR="00627111" w:rsidRDefault="00627111">
          <w:pPr>
            <w:pStyle w:val="Innehll2"/>
            <w:tabs>
              <w:tab w:val="left" w:pos="660"/>
            </w:tabs>
            <w:rPr>
              <w:rFonts w:asciiTheme="minorHAnsi" w:eastAsiaTheme="minorEastAsia" w:hAnsiTheme="minorHAnsi" w:cstheme="minorBidi"/>
              <w:sz w:val="22"/>
              <w:szCs w:val="22"/>
              <w:lang w:val="sv-SE" w:eastAsia="sv-SE"/>
            </w:rPr>
          </w:pPr>
          <w:hyperlink w:anchor="_Toc18328187" w:history="1">
            <w:r w:rsidRPr="00132987">
              <w:rPr>
                <w:rStyle w:val="Hyperlnk"/>
              </w:rPr>
              <w:t>3.2</w:t>
            </w:r>
            <w:r>
              <w:rPr>
                <w:rFonts w:asciiTheme="minorHAnsi" w:eastAsiaTheme="minorEastAsia" w:hAnsiTheme="minorHAnsi" w:cstheme="minorBidi"/>
                <w:sz w:val="22"/>
                <w:szCs w:val="22"/>
                <w:lang w:val="sv-SE" w:eastAsia="sv-SE"/>
              </w:rPr>
              <w:tab/>
            </w:r>
            <w:r w:rsidRPr="00132987">
              <w:rPr>
                <w:rStyle w:val="Hyperlnk"/>
              </w:rPr>
              <w:t>Funktorn Graph.Make</w:t>
            </w:r>
            <w:r>
              <w:rPr>
                <w:webHidden/>
              </w:rPr>
              <w:tab/>
            </w:r>
            <w:r>
              <w:rPr>
                <w:webHidden/>
              </w:rPr>
              <w:fldChar w:fldCharType="begin"/>
            </w:r>
            <w:r>
              <w:rPr>
                <w:webHidden/>
              </w:rPr>
              <w:instrText xml:space="preserve"> PAGEREF _Toc18328187 \h </w:instrText>
            </w:r>
            <w:r>
              <w:rPr>
                <w:webHidden/>
              </w:rPr>
            </w:r>
            <w:r>
              <w:rPr>
                <w:webHidden/>
              </w:rPr>
              <w:fldChar w:fldCharType="separate"/>
            </w:r>
            <w:r>
              <w:rPr>
                <w:webHidden/>
              </w:rPr>
              <w:t>4</w:t>
            </w:r>
            <w:r>
              <w:rPr>
                <w:webHidden/>
              </w:rPr>
              <w:fldChar w:fldCharType="end"/>
            </w:r>
          </w:hyperlink>
        </w:p>
        <w:p w14:paraId="1A1A7BAA" w14:textId="4270697F" w:rsidR="00627111" w:rsidRDefault="00627111">
          <w:pPr>
            <w:pStyle w:val="Innehll2"/>
            <w:tabs>
              <w:tab w:val="left" w:pos="660"/>
            </w:tabs>
            <w:rPr>
              <w:rFonts w:asciiTheme="minorHAnsi" w:eastAsiaTheme="minorEastAsia" w:hAnsiTheme="minorHAnsi" w:cstheme="minorBidi"/>
              <w:sz w:val="22"/>
              <w:szCs w:val="22"/>
              <w:lang w:val="sv-SE" w:eastAsia="sv-SE"/>
            </w:rPr>
          </w:pPr>
          <w:hyperlink w:anchor="_Toc18328188" w:history="1">
            <w:r w:rsidRPr="00132987">
              <w:rPr>
                <w:rStyle w:val="Hyperlnk"/>
              </w:rPr>
              <w:t>3.3</w:t>
            </w:r>
            <w:r>
              <w:rPr>
                <w:rFonts w:asciiTheme="minorHAnsi" w:eastAsiaTheme="minorEastAsia" w:hAnsiTheme="minorHAnsi" w:cstheme="minorBidi"/>
                <w:sz w:val="22"/>
                <w:szCs w:val="22"/>
                <w:lang w:val="sv-SE" w:eastAsia="sv-SE"/>
              </w:rPr>
              <w:tab/>
            </w:r>
            <w:r w:rsidRPr="00132987">
              <w:rPr>
                <w:rStyle w:val="Hyperlnk"/>
              </w:rPr>
              <w:t>Implementation av typerna key och graph</w:t>
            </w:r>
            <w:r>
              <w:rPr>
                <w:webHidden/>
              </w:rPr>
              <w:tab/>
            </w:r>
            <w:r>
              <w:rPr>
                <w:webHidden/>
              </w:rPr>
              <w:fldChar w:fldCharType="begin"/>
            </w:r>
            <w:r>
              <w:rPr>
                <w:webHidden/>
              </w:rPr>
              <w:instrText xml:space="preserve"> PAGEREF _Toc18328188 \h </w:instrText>
            </w:r>
            <w:r>
              <w:rPr>
                <w:webHidden/>
              </w:rPr>
            </w:r>
            <w:r>
              <w:rPr>
                <w:webHidden/>
              </w:rPr>
              <w:fldChar w:fldCharType="separate"/>
            </w:r>
            <w:r>
              <w:rPr>
                <w:webHidden/>
              </w:rPr>
              <w:t>4</w:t>
            </w:r>
            <w:r>
              <w:rPr>
                <w:webHidden/>
              </w:rPr>
              <w:fldChar w:fldCharType="end"/>
            </w:r>
          </w:hyperlink>
        </w:p>
        <w:p w14:paraId="0506F1D1" w14:textId="092C5CFB" w:rsidR="00627111" w:rsidRDefault="00627111">
          <w:pPr>
            <w:pStyle w:val="Innehll2"/>
            <w:tabs>
              <w:tab w:val="left" w:pos="660"/>
            </w:tabs>
            <w:rPr>
              <w:rFonts w:asciiTheme="minorHAnsi" w:eastAsiaTheme="minorEastAsia" w:hAnsiTheme="minorHAnsi" w:cstheme="minorBidi"/>
              <w:sz w:val="22"/>
              <w:szCs w:val="22"/>
              <w:lang w:val="sv-SE" w:eastAsia="sv-SE"/>
            </w:rPr>
          </w:pPr>
          <w:hyperlink w:anchor="_Toc18328189" w:history="1">
            <w:r w:rsidRPr="00132987">
              <w:rPr>
                <w:rStyle w:val="Hyperlnk"/>
              </w:rPr>
              <w:t>3.4</w:t>
            </w:r>
            <w:r>
              <w:rPr>
                <w:rFonts w:asciiTheme="minorHAnsi" w:eastAsiaTheme="minorEastAsia" w:hAnsiTheme="minorHAnsi" w:cstheme="minorBidi"/>
                <w:sz w:val="22"/>
                <w:szCs w:val="22"/>
                <w:lang w:val="sv-SE" w:eastAsia="sv-SE"/>
              </w:rPr>
              <w:tab/>
            </w:r>
            <w:r w:rsidRPr="00132987">
              <w:rPr>
                <w:rStyle w:val="Hyperlnk"/>
              </w:rPr>
              <w:t>Implementation av grafens funktioner</w:t>
            </w:r>
            <w:r>
              <w:rPr>
                <w:webHidden/>
              </w:rPr>
              <w:tab/>
            </w:r>
            <w:r>
              <w:rPr>
                <w:webHidden/>
              </w:rPr>
              <w:fldChar w:fldCharType="begin"/>
            </w:r>
            <w:r>
              <w:rPr>
                <w:webHidden/>
              </w:rPr>
              <w:instrText xml:space="preserve"> PAGEREF _Toc18328189 \h </w:instrText>
            </w:r>
            <w:r>
              <w:rPr>
                <w:webHidden/>
              </w:rPr>
            </w:r>
            <w:r>
              <w:rPr>
                <w:webHidden/>
              </w:rPr>
              <w:fldChar w:fldCharType="separate"/>
            </w:r>
            <w:r>
              <w:rPr>
                <w:webHidden/>
              </w:rPr>
              <w:t>4</w:t>
            </w:r>
            <w:r>
              <w:rPr>
                <w:webHidden/>
              </w:rPr>
              <w:fldChar w:fldCharType="end"/>
            </w:r>
          </w:hyperlink>
        </w:p>
        <w:p w14:paraId="76779638" w14:textId="2B88139A" w:rsidR="00627111" w:rsidRDefault="00627111">
          <w:pPr>
            <w:pStyle w:val="Innehll2"/>
            <w:tabs>
              <w:tab w:val="left" w:pos="660"/>
            </w:tabs>
            <w:rPr>
              <w:rFonts w:asciiTheme="minorHAnsi" w:eastAsiaTheme="minorEastAsia" w:hAnsiTheme="minorHAnsi" w:cstheme="minorBidi"/>
              <w:sz w:val="22"/>
              <w:szCs w:val="22"/>
              <w:lang w:val="sv-SE" w:eastAsia="sv-SE"/>
            </w:rPr>
          </w:pPr>
          <w:hyperlink w:anchor="_Toc18328190" w:history="1">
            <w:r w:rsidRPr="00132987">
              <w:rPr>
                <w:rStyle w:val="Hyperlnk"/>
              </w:rPr>
              <w:t>3.5</w:t>
            </w:r>
            <w:r>
              <w:rPr>
                <w:rFonts w:asciiTheme="minorHAnsi" w:eastAsiaTheme="minorEastAsia" w:hAnsiTheme="minorHAnsi" w:cstheme="minorBidi"/>
                <w:sz w:val="22"/>
                <w:szCs w:val="22"/>
                <w:lang w:val="sv-SE" w:eastAsia="sv-SE"/>
              </w:rPr>
              <w:tab/>
            </w:r>
            <w:r w:rsidRPr="00132987">
              <w:rPr>
                <w:rStyle w:val="Hyperlnk"/>
              </w:rPr>
              <w:t>Programmet GraphAnalyze</w:t>
            </w:r>
            <w:r>
              <w:rPr>
                <w:webHidden/>
              </w:rPr>
              <w:tab/>
            </w:r>
            <w:r>
              <w:rPr>
                <w:webHidden/>
              </w:rPr>
              <w:fldChar w:fldCharType="begin"/>
            </w:r>
            <w:r>
              <w:rPr>
                <w:webHidden/>
              </w:rPr>
              <w:instrText xml:space="preserve"> PAGEREF _Toc18328190 \h </w:instrText>
            </w:r>
            <w:r>
              <w:rPr>
                <w:webHidden/>
              </w:rPr>
            </w:r>
            <w:r>
              <w:rPr>
                <w:webHidden/>
              </w:rPr>
              <w:fldChar w:fldCharType="separate"/>
            </w:r>
            <w:r>
              <w:rPr>
                <w:webHidden/>
              </w:rPr>
              <w:t>4</w:t>
            </w:r>
            <w:r>
              <w:rPr>
                <w:webHidden/>
              </w:rPr>
              <w:fldChar w:fldCharType="end"/>
            </w:r>
          </w:hyperlink>
        </w:p>
        <w:p w14:paraId="64CAE47E" w14:textId="2D0849C5" w:rsidR="00627111" w:rsidRDefault="00627111">
          <w:pPr>
            <w:pStyle w:val="Innehll2"/>
            <w:tabs>
              <w:tab w:val="left" w:pos="660"/>
            </w:tabs>
            <w:rPr>
              <w:rFonts w:asciiTheme="minorHAnsi" w:eastAsiaTheme="minorEastAsia" w:hAnsiTheme="minorHAnsi" w:cstheme="minorBidi"/>
              <w:sz w:val="22"/>
              <w:szCs w:val="22"/>
              <w:lang w:val="sv-SE" w:eastAsia="sv-SE"/>
            </w:rPr>
          </w:pPr>
          <w:hyperlink w:anchor="_Toc18328191" w:history="1">
            <w:r w:rsidRPr="00132987">
              <w:rPr>
                <w:rStyle w:val="Hyperlnk"/>
              </w:rPr>
              <w:t>3.6</w:t>
            </w:r>
            <w:r>
              <w:rPr>
                <w:rFonts w:asciiTheme="minorHAnsi" w:eastAsiaTheme="minorEastAsia" w:hAnsiTheme="minorHAnsi" w:cstheme="minorBidi"/>
                <w:sz w:val="22"/>
                <w:szCs w:val="22"/>
                <w:lang w:val="sv-SE" w:eastAsia="sv-SE"/>
              </w:rPr>
              <w:tab/>
            </w:r>
            <w:r w:rsidRPr="00132987">
              <w:rPr>
                <w:rStyle w:val="Hyperlnk"/>
              </w:rPr>
              <w:t>Testning av graph.ml</w:t>
            </w:r>
            <w:r>
              <w:rPr>
                <w:webHidden/>
              </w:rPr>
              <w:tab/>
            </w:r>
            <w:r>
              <w:rPr>
                <w:webHidden/>
              </w:rPr>
              <w:fldChar w:fldCharType="begin"/>
            </w:r>
            <w:r>
              <w:rPr>
                <w:webHidden/>
              </w:rPr>
              <w:instrText xml:space="preserve"> PAGEREF _Toc18328191 \h </w:instrText>
            </w:r>
            <w:r>
              <w:rPr>
                <w:webHidden/>
              </w:rPr>
            </w:r>
            <w:r>
              <w:rPr>
                <w:webHidden/>
              </w:rPr>
              <w:fldChar w:fldCharType="separate"/>
            </w:r>
            <w:r>
              <w:rPr>
                <w:webHidden/>
              </w:rPr>
              <w:t>5</w:t>
            </w:r>
            <w:r>
              <w:rPr>
                <w:webHidden/>
              </w:rPr>
              <w:fldChar w:fldCharType="end"/>
            </w:r>
          </w:hyperlink>
        </w:p>
        <w:p w14:paraId="56ACA33E" w14:textId="2A577EF4" w:rsidR="00627111" w:rsidRDefault="00627111">
          <w:pPr>
            <w:pStyle w:val="Innehll2"/>
            <w:tabs>
              <w:tab w:val="left" w:pos="660"/>
            </w:tabs>
            <w:rPr>
              <w:rFonts w:asciiTheme="minorHAnsi" w:eastAsiaTheme="minorEastAsia" w:hAnsiTheme="minorHAnsi" w:cstheme="minorBidi"/>
              <w:sz w:val="22"/>
              <w:szCs w:val="22"/>
              <w:lang w:val="sv-SE" w:eastAsia="sv-SE"/>
            </w:rPr>
          </w:pPr>
          <w:hyperlink w:anchor="_Toc18328192" w:history="1">
            <w:r w:rsidRPr="00132987">
              <w:rPr>
                <w:rStyle w:val="Hyperlnk"/>
              </w:rPr>
              <w:t>3.7</w:t>
            </w:r>
            <w:r>
              <w:rPr>
                <w:rFonts w:asciiTheme="minorHAnsi" w:eastAsiaTheme="minorEastAsia" w:hAnsiTheme="minorHAnsi" w:cstheme="minorBidi"/>
                <w:sz w:val="22"/>
                <w:szCs w:val="22"/>
                <w:lang w:val="sv-SE" w:eastAsia="sv-SE"/>
              </w:rPr>
              <w:tab/>
            </w:r>
            <w:r w:rsidRPr="00132987">
              <w:rPr>
                <w:rStyle w:val="Hyperlnk"/>
              </w:rPr>
              <w:t>Exekvering av GraphAnalyze</w:t>
            </w:r>
            <w:r>
              <w:rPr>
                <w:webHidden/>
              </w:rPr>
              <w:tab/>
            </w:r>
            <w:r>
              <w:rPr>
                <w:webHidden/>
              </w:rPr>
              <w:fldChar w:fldCharType="begin"/>
            </w:r>
            <w:r>
              <w:rPr>
                <w:webHidden/>
              </w:rPr>
              <w:instrText xml:space="preserve"> PAGEREF _Toc18328192 \h </w:instrText>
            </w:r>
            <w:r>
              <w:rPr>
                <w:webHidden/>
              </w:rPr>
            </w:r>
            <w:r>
              <w:rPr>
                <w:webHidden/>
              </w:rPr>
              <w:fldChar w:fldCharType="separate"/>
            </w:r>
            <w:r>
              <w:rPr>
                <w:webHidden/>
              </w:rPr>
              <w:t>6</w:t>
            </w:r>
            <w:r>
              <w:rPr>
                <w:webHidden/>
              </w:rPr>
              <w:fldChar w:fldCharType="end"/>
            </w:r>
          </w:hyperlink>
        </w:p>
        <w:p w14:paraId="37FF69D3" w14:textId="68D90DDD" w:rsidR="00627111" w:rsidRDefault="00627111">
          <w:pPr>
            <w:pStyle w:val="Innehll1"/>
            <w:tabs>
              <w:tab w:val="left" w:pos="660"/>
            </w:tabs>
            <w:rPr>
              <w:rFonts w:asciiTheme="minorHAnsi" w:eastAsiaTheme="minorEastAsia" w:hAnsiTheme="minorHAnsi" w:cstheme="minorBidi"/>
              <w:sz w:val="22"/>
              <w:lang w:val="sv-SE" w:eastAsia="sv-SE"/>
            </w:rPr>
          </w:pPr>
          <w:hyperlink w:anchor="_Toc18328193" w:history="1">
            <w:r w:rsidRPr="00132987">
              <w:rPr>
                <w:rStyle w:val="Hyperlnk"/>
              </w:rPr>
              <w:t>4</w:t>
            </w:r>
            <w:r>
              <w:rPr>
                <w:rFonts w:asciiTheme="minorHAnsi" w:eastAsiaTheme="minorEastAsia" w:hAnsiTheme="minorHAnsi" w:cstheme="minorBidi"/>
                <w:sz w:val="22"/>
                <w:lang w:val="sv-SE" w:eastAsia="sv-SE"/>
              </w:rPr>
              <w:tab/>
            </w:r>
            <w:r w:rsidRPr="00132987">
              <w:rPr>
                <w:rStyle w:val="Hyperlnk"/>
              </w:rPr>
              <w:t>Diskussion</w:t>
            </w:r>
            <w:r>
              <w:rPr>
                <w:webHidden/>
              </w:rPr>
              <w:tab/>
            </w:r>
            <w:r>
              <w:rPr>
                <w:webHidden/>
              </w:rPr>
              <w:fldChar w:fldCharType="begin"/>
            </w:r>
            <w:r>
              <w:rPr>
                <w:webHidden/>
              </w:rPr>
              <w:instrText xml:space="preserve"> PAGEREF _Toc18328193 \h </w:instrText>
            </w:r>
            <w:r>
              <w:rPr>
                <w:webHidden/>
              </w:rPr>
            </w:r>
            <w:r>
              <w:rPr>
                <w:webHidden/>
              </w:rPr>
              <w:fldChar w:fldCharType="separate"/>
            </w:r>
            <w:r>
              <w:rPr>
                <w:webHidden/>
              </w:rPr>
              <w:t>7</w:t>
            </w:r>
            <w:r>
              <w:rPr>
                <w:webHidden/>
              </w:rPr>
              <w:fldChar w:fldCharType="end"/>
            </w:r>
          </w:hyperlink>
        </w:p>
        <w:p w14:paraId="5C8B977F" w14:textId="54D859E1" w:rsidR="00627111" w:rsidRDefault="00627111">
          <w:pPr>
            <w:pStyle w:val="Innehll2"/>
            <w:tabs>
              <w:tab w:val="left" w:pos="660"/>
            </w:tabs>
            <w:rPr>
              <w:rFonts w:asciiTheme="minorHAnsi" w:eastAsiaTheme="minorEastAsia" w:hAnsiTheme="minorHAnsi" w:cstheme="minorBidi"/>
              <w:sz w:val="22"/>
              <w:szCs w:val="22"/>
              <w:lang w:val="sv-SE" w:eastAsia="sv-SE"/>
            </w:rPr>
          </w:pPr>
          <w:hyperlink w:anchor="_Toc18328194" w:history="1">
            <w:r w:rsidRPr="00132987">
              <w:rPr>
                <w:rStyle w:val="Hyperlnk"/>
              </w:rPr>
              <w:t>4.1</w:t>
            </w:r>
            <w:r>
              <w:rPr>
                <w:rFonts w:asciiTheme="minorHAnsi" w:eastAsiaTheme="minorEastAsia" w:hAnsiTheme="minorHAnsi" w:cstheme="minorBidi"/>
                <w:sz w:val="22"/>
                <w:szCs w:val="22"/>
                <w:lang w:val="sv-SE" w:eastAsia="sv-SE"/>
              </w:rPr>
              <w:tab/>
            </w:r>
            <w:r w:rsidRPr="00132987">
              <w:rPr>
                <w:rStyle w:val="Hyperlnk"/>
              </w:rPr>
              <w:t>Implementation av num_cycles</w:t>
            </w:r>
            <w:r>
              <w:rPr>
                <w:webHidden/>
              </w:rPr>
              <w:tab/>
            </w:r>
            <w:r>
              <w:rPr>
                <w:webHidden/>
              </w:rPr>
              <w:fldChar w:fldCharType="begin"/>
            </w:r>
            <w:r>
              <w:rPr>
                <w:webHidden/>
              </w:rPr>
              <w:instrText xml:space="preserve"> PAGEREF _Toc18328194 \h </w:instrText>
            </w:r>
            <w:r>
              <w:rPr>
                <w:webHidden/>
              </w:rPr>
            </w:r>
            <w:r>
              <w:rPr>
                <w:webHidden/>
              </w:rPr>
              <w:fldChar w:fldCharType="separate"/>
            </w:r>
            <w:r>
              <w:rPr>
                <w:webHidden/>
              </w:rPr>
              <w:t>7</w:t>
            </w:r>
            <w:r>
              <w:rPr>
                <w:webHidden/>
              </w:rPr>
              <w:fldChar w:fldCharType="end"/>
            </w:r>
          </w:hyperlink>
        </w:p>
        <w:p w14:paraId="723FC6CA" w14:textId="124E6C45" w:rsidR="00627111" w:rsidRDefault="00627111">
          <w:pPr>
            <w:pStyle w:val="Innehll2"/>
            <w:tabs>
              <w:tab w:val="left" w:pos="660"/>
            </w:tabs>
            <w:rPr>
              <w:rFonts w:asciiTheme="minorHAnsi" w:eastAsiaTheme="minorEastAsia" w:hAnsiTheme="minorHAnsi" w:cstheme="minorBidi"/>
              <w:sz w:val="22"/>
              <w:szCs w:val="22"/>
              <w:lang w:val="sv-SE" w:eastAsia="sv-SE"/>
            </w:rPr>
          </w:pPr>
          <w:hyperlink w:anchor="_Toc18328195" w:history="1">
            <w:r w:rsidRPr="00132987">
              <w:rPr>
                <w:rStyle w:val="Hyperlnk"/>
              </w:rPr>
              <w:t>4.2</w:t>
            </w:r>
            <w:r>
              <w:rPr>
                <w:rFonts w:asciiTheme="minorHAnsi" w:eastAsiaTheme="minorEastAsia" w:hAnsiTheme="minorHAnsi" w:cstheme="minorBidi"/>
                <w:sz w:val="22"/>
                <w:szCs w:val="22"/>
                <w:lang w:val="sv-SE" w:eastAsia="sv-SE"/>
              </w:rPr>
              <w:tab/>
            </w:r>
            <w:r w:rsidRPr="00132987">
              <w:rPr>
                <w:rStyle w:val="Hyperlnk"/>
              </w:rPr>
              <w:t>Programmet GraphAnalyze</w:t>
            </w:r>
            <w:r>
              <w:rPr>
                <w:webHidden/>
              </w:rPr>
              <w:tab/>
            </w:r>
            <w:r>
              <w:rPr>
                <w:webHidden/>
              </w:rPr>
              <w:fldChar w:fldCharType="begin"/>
            </w:r>
            <w:r>
              <w:rPr>
                <w:webHidden/>
              </w:rPr>
              <w:instrText xml:space="preserve"> PAGEREF _Toc18328195 \h </w:instrText>
            </w:r>
            <w:r>
              <w:rPr>
                <w:webHidden/>
              </w:rPr>
            </w:r>
            <w:r>
              <w:rPr>
                <w:webHidden/>
              </w:rPr>
              <w:fldChar w:fldCharType="separate"/>
            </w:r>
            <w:r>
              <w:rPr>
                <w:webHidden/>
              </w:rPr>
              <w:t>7</w:t>
            </w:r>
            <w:r>
              <w:rPr>
                <w:webHidden/>
              </w:rPr>
              <w:fldChar w:fldCharType="end"/>
            </w:r>
          </w:hyperlink>
        </w:p>
        <w:p w14:paraId="32E4BFD1" w14:textId="12D7823F" w:rsidR="00487B0C" w:rsidRPr="00ED23A3" w:rsidRDefault="00487B0C" w:rsidP="00C75E13">
          <w:pPr>
            <w:pStyle w:val="Innehll1"/>
          </w:pPr>
          <w:r w:rsidRPr="00ED23A3">
            <w:fldChar w:fldCharType="end"/>
          </w:r>
        </w:p>
      </w:sdtContent>
    </w:sdt>
    <w:p w14:paraId="0C9F87E0" w14:textId="77777777" w:rsidR="002B6DB1" w:rsidRPr="002B6DB1" w:rsidRDefault="002B6DB1" w:rsidP="00C75E13">
      <w:pPr>
        <w:tabs>
          <w:tab w:val="left" w:pos="1134"/>
          <w:tab w:val="left" w:pos="2552"/>
          <w:tab w:val="left" w:pos="4253"/>
          <w:tab w:val="left" w:pos="5954"/>
          <w:tab w:val="left" w:pos="7655"/>
          <w:tab w:val="right" w:pos="8930"/>
        </w:tabs>
        <w:spacing w:line="240" w:lineRule="auto"/>
        <w:rPr>
          <w:lang w:val="sv-SE"/>
        </w:rPr>
      </w:pPr>
    </w:p>
    <w:p w14:paraId="5F2C52C5" w14:textId="77777777" w:rsidR="00144F00" w:rsidRPr="002B6DB1" w:rsidRDefault="00144F00" w:rsidP="00C75E13">
      <w:pPr>
        <w:tabs>
          <w:tab w:val="left" w:pos="1134"/>
          <w:tab w:val="left" w:pos="2552"/>
          <w:tab w:val="left" w:pos="4253"/>
          <w:tab w:val="left" w:pos="5954"/>
          <w:tab w:val="left" w:pos="7655"/>
          <w:tab w:val="right" w:pos="8930"/>
        </w:tabs>
        <w:spacing w:line="240" w:lineRule="auto"/>
        <w:rPr>
          <w:lang w:val="sv-SE"/>
        </w:rPr>
      </w:pPr>
    </w:p>
    <w:p w14:paraId="42704AD3" w14:textId="77777777" w:rsidR="00F714AE" w:rsidRPr="002B6DB1" w:rsidRDefault="00F714AE" w:rsidP="00C75E13">
      <w:pPr>
        <w:tabs>
          <w:tab w:val="left" w:pos="1134"/>
          <w:tab w:val="left" w:pos="2552"/>
          <w:tab w:val="left" w:pos="4253"/>
          <w:tab w:val="left" w:pos="5954"/>
          <w:tab w:val="left" w:pos="7655"/>
          <w:tab w:val="right" w:pos="8930"/>
        </w:tabs>
        <w:spacing w:line="240" w:lineRule="auto"/>
        <w:rPr>
          <w:lang w:val="sv-SE"/>
        </w:rPr>
        <w:sectPr w:rsidR="00F714AE" w:rsidRPr="002B6DB1" w:rsidSect="00C24D86">
          <w:type w:val="continuous"/>
          <w:pgSz w:w="11906" w:h="16838" w:code="9"/>
          <w:pgMar w:top="1134" w:right="1985" w:bottom="1701" w:left="1985" w:header="709" w:footer="709" w:gutter="0"/>
          <w:pgNumType w:fmt="lowerRoman"/>
          <w:cols w:space="708"/>
          <w:docGrid w:linePitch="360"/>
        </w:sectPr>
      </w:pPr>
    </w:p>
    <w:p w14:paraId="68F352C6" w14:textId="23559F88" w:rsidR="00D07F66" w:rsidRDefault="00B91324" w:rsidP="000D32BC">
      <w:pPr>
        <w:pStyle w:val="HiGRubrik1"/>
        <w:spacing w:line="240" w:lineRule="auto"/>
      </w:pPr>
      <w:bookmarkStart w:id="2" w:name="_Ref529346294"/>
      <w:bookmarkStart w:id="3" w:name="_Toc18328183"/>
      <w:r>
        <w:lastRenderedPageBreak/>
        <w:t>Inledning</w:t>
      </w:r>
      <w:bookmarkEnd w:id="2"/>
      <w:bookmarkEnd w:id="3"/>
    </w:p>
    <w:p w14:paraId="26D5E675" w14:textId="74F5DFAC" w:rsidR="00C24D86" w:rsidRDefault="005E12A0" w:rsidP="00C24D86">
      <w:pPr>
        <w:pStyle w:val="HiGBrdtext"/>
      </w:pPr>
      <w:r>
        <w:t xml:space="preserve">Projektarbetets syfte var att skriva ett program som genom ett kommando i </w:t>
      </w:r>
      <w:r w:rsidR="005A386A">
        <w:t xml:space="preserve">skalet </w:t>
      </w:r>
      <w:r>
        <w:t>skulle ta emot en textfil som beskriver kanterna i en riktad graf och baserat på dessa kanter skriva ut information om grafen. Informationen som skulle skrivas ut var:</w:t>
      </w:r>
    </w:p>
    <w:p w14:paraId="3E211217" w14:textId="5B9FAE5D" w:rsidR="005E12A0" w:rsidRDefault="005E12A0" w:rsidP="005E12A0">
      <w:pPr>
        <w:pStyle w:val="HiGLista"/>
      </w:pPr>
      <w:r>
        <w:t>Antal hörn</w:t>
      </w:r>
    </w:p>
    <w:p w14:paraId="17F11222" w14:textId="1C6078D3" w:rsidR="005E12A0" w:rsidRDefault="005E12A0" w:rsidP="005E12A0">
      <w:pPr>
        <w:pStyle w:val="HiGLista"/>
      </w:pPr>
      <w:r>
        <w:t>Antal kanter</w:t>
      </w:r>
    </w:p>
    <w:p w14:paraId="0A276F42" w14:textId="4E4BD598" w:rsidR="005E12A0" w:rsidRDefault="005E12A0" w:rsidP="000A3FE9">
      <w:pPr>
        <w:pStyle w:val="HiGLista"/>
      </w:pPr>
      <w:r>
        <w:t>Alla hörns valenser</w:t>
      </w:r>
    </w:p>
    <w:p w14:paraId="4E4DF638" w14:textId="29DE0CAB" w:rsidR="005E12A0" w:rsidRDefault="005E12A0" w:rsidP="000A3FE9">
      <w:pPr>
        <w:pStyle w:val="HiGLista"/>
      </w:pPr>
      <w:r>
        <w:t>Antal cykler i grafen</w:t>
      </w:r>
    </w:p>
    <w:p w14:paraId="4698CBEB" w14:textId="46A19B6A" w:rsidR="005E12A0" w:rsidRDefault="005E12A0" w:rsidP="000A3FE9">
      <w:pPr>
        <w:pStyle w:val="HiGLista"/>
      </w:pPr>
      <w:r>
        <w:t>Hörnen som utgör den längsta stigen i grafen</w:t>
      </w:r>
    </w:p>
    <w:p w14:paraId="2CEE50D9" w14:textId="77777777" w:rsidR="005E12A0" w:rsidRDefault="005E12A0" w:rsidP="000A3FE9">
      <w:pPr>
        <w:pStyle w:val="HiGLista"/>
      </w:pPr>
      <w:r>
        <w:t>En grafisk representation av hela grafen (en lista över grafens kanter var tillräcklig)</w:t>
      </w:r>
    </w:p>
    <w:p w14:paraId="047FB7A6" w14:textId="32B501BE" w:rsidR="005E12A0" w:rsidRDefault="005E12A0" w:rsidP="005E12A0">
      <w:pPr>
        <w:pStyle w:val="HiGRubrik1"/>
      </w:pPr>
      <w:bookmarkStart w:id="4" w:name="_Toc18328184"/>
      <w:r>
        <w:lastRenderedPageBreak/>
        <w:t>Metod och utförande</w:t>
      </w:r>
      <w:bookmarkEnd w:id="4"/>
    </w:p>
    <w:p w14:paraId="05155702" w14:textId="2D02DFBE" w:rsidR="005E12A0" w:rsidRDefault="005E12A0" w:rsidP="005E12A0">
      <w:pPr>
        <w:pStyle w:val="HiGBrdtext"/>
      </w:pPr>
      <w:r>
        <w:t xml:space="preserve">Arbetet inleddes med att bestämma vilken datastruktur som skulle användas för </w:t>
      </w:r>
      <w:r w:rsidR="009F3924">
        <w:t>att lagra</w:t>
      </w:r>
      <w:r>
        <w:t xml:space="preserve"> grafens hörn och kanter. Ett flertal alternativ undersöktes och till slut valdes en </w:t>
      </w:r>
      <w:r w:rsidRPr="005A386A">
        <w:rPr>
          <w:rStyle w:val="KodlpandeChar"/>
        </w:rPr>
        <w:t>Map</w:t>
      </w:r>
      <w:r>
        <w:t xml:space="preserve"> vars nycklar är hörn i grafen och värdet som associeras med </w:t>
      </w:r>
      <w:r w:rsidR="009F3924">
        <w:t xml:space="preserve">nyckeln </w:t>
      </w:r>
      <w:r>
        <w:t xml:space="preserve">är </w:t>
      </w:r>
      <w:r w:rsidR="005A386A">
        <w:t>en mängd (</w:t>
      </w:r>
      <w:r w:rsidR="005A386A" w:rsidRPr="005A386A">
        <w:rPr>
          <w:rStyle w:val="KodlpandeChar"/>
        </w:rPr>
        <w:t>Set</w:t>
      </w:r>
      <w:r w:rsidR="005A386A">
        <w:t>) som det aktuella hörnet har en riktad kant emot.</w:t>
      </w:r>
      <w:r w:rsidR="009F3924">
        <w:t xml:space="preserve"> Lösningen ansågs den bästa då datatypen </w:t>
      </w:r>
      <w:r w:rsidR="009F3924" w:rsidRPr="00AC54B0">
        <w:rPr>
          <w:rStyle w:val="KodlpandeChar"/>
        </w:rPr>
        <w:t>Set</w:t>
      </w:r>
      <w:r w:rsidR="009F3924">
        <w:t xml:space="preserve"> inte tillåter dubbletter, det vill säga flera hörn med samma värden. </w:t>
      </w:r>
    </w:p>
    <w:p w14:paraId="7295F4FD" w14:textId="72602706" w:rsidR="005A386A" w:rsidRDefault="005A386A" w:rsidP="005E12A0">
      <w:pPr>
        <w:pStyle w:val="HiGBrdtext"/>
      </w:pPr>
      <w:r>
        <w:t>Nästa steg i utvecklingsprocessen var att skriva programmet</w:t>
      </w:r>
      <w:r w:rsidR="00AC54B0">
        <w:t xml:space="preserve"> – som kom att döpas till GraphAnalyze – </w:t>
      </w:r>
      <w:r>
        <w:t>som läser in en textfil, omvandlar innehållet i textfilen till en graf och sedan skriver ut information om grafen till skalet. Här betraktades graf-datastrukturen som en abstrakt datatyp då implementationen inte ännu hade skrivits.</w:t>
      </w:r>
    </w:p>
    <w:p w14:paraId="349865B2" w14:textId="18DD2316" w:rsidR="005A386A" w:rsidRDefault="005A386A" w:rsidP="005E12A0">
      <w:pPr>
        <w:pStyle w:val="HiGBrdtext"/>
      </w:pPr>
      <w:r>
        <w:t xml:space="preserve">Utvecklingen av datastrukturen </w:t>
      </w:r>
      <w:r w:rsidRPr="005A386A">
        <w:rPr>
          <w:rStyle w:val="KodlpandeChar"/>
        </w:rPr>
        <w:t>Graph</w:t>
      </w:r>
      <w:r>
        <w:t xml:space="preserve"> påbörjades sedan genom att först definiera signaturerna för alla funktioner som datastrukturen skulle komma att behöva. En testfil skrevs parallellt för att testa och kvalitetssäkra datastrukturen under utvecklingen.</w:t>
      </w:r>
    </w:p>
    <w:p w14:paraId="6860F213" w14:textId="0F25F6A2" w:rsidR="005A386A" w:rsidRDefault="005A386A" w:rsidP="005A386A">
      <w:pPr>
        <w:pStyle w:val="HiGRubrik1"/>
      </w:pPr>
      <w:bookmarkStart w:id="5" w:name="_Toc18328185"/>
      <w:r>
        <w:lastRenderedPageBreak/>
        <w:t>Resultat</w:t>
      </w:r>
      <w:bookmarkEnd w:id="5"/>
    </w:p>
    <w:p w14:paraId="3E735E66" w14:textId="61C68225" w:rsidR="005A386A" w:rsidRDefault="00DE063F" w:rsidP="005A386A">
      <w:pPr>
        <w:pStyle w:val="HiGRubrik2"/>
      </w:pPr>
      <w:bookmarkStart w:id="6" w:name="_Toc18328186"/>
      <w:r>
        <w:t>Signaturen för den abstrakta datatypen</w:t>
      </w:r>
      <w:bookmarkEnd w:id="6"/>
    </w:p>
    <w:p w14:paraId="341D9854" w14:textId="4F2DAF7E" w:rsidR="005A386A" w:rsidRDefault="005A386A" w:rsidP="005A386A">
      <w:pPr>
        <w:pStyle w:val="HiGBrdtext"/>
      </w:pPr>
      <w:r>
        <w:t xml:space="preserve">Signaturen (interface:t) för datastrukturen </w:t>
      </w:r>
      <w:r w:rsidRPr="005A386A">
        <w:rPr>
          <w:rStyle w:val="KodlpandeChar"/>
        </w:rPr>
        <w:t>Graph</w:t>
      </w:r>
      <w:r>
        <w:t xml:space="preserve"> definieras </w:t>
      </w:r>
      <w:r w:rsidR="009E16BD">
        <w:t xml:space="preserve">i modulen </w:t>
      </w:r>
      <w:r w:rsidR="009E16BD">
        <w:rPr>
          <w:rStyle w:val="KodlpandeChar"/>
        </w:rPr>
        <w:t>G</w:t>
      </w:r>
      <w:r w:rsidRPr="005A386A">
        <w:rPr>
          <w:rStyle w:val="KodlpandeChar"/>
        </w:rPr>
        <w:t>raph</w:t>
      </w:r>
      <w:r>
        <w:t xml:space="preserve">. Funktionerna och en kort beskrivning av dessa finnes i </w:t>
      </w:r>
      <w:r w:rsidR="00DE063F">
        <w:fldChar w:fldCharType="begin"/>
      </w:r>
      <w:r w:rsidR="00DE063F">
        <w:instrText xml:space="preserve"> REF _Ref17812207 \h </w:instrText>
      </w:r>
      <w:r w:rsidR="00DE063F">
        <w:fldChar w:fldCharType="separate"/>
      </w:r>
      <w:r w:rsidR="00DE063F">
        <w:t xml:space="preserve">Tabell </w:t>
      </w:r>
      <w:r w:rsidR="00DE063F">
        <w:rPr>
          <w:noProof/>
        </w:rPr>
        <w:t>1</w:t>
      </w:r>
      <w:r w:rsidR="00DE063F">
        <w:fldChar w:fldCharType="end"/>
      </w:r>
      <w:r w:rsidR="00DE063F">
        <w:t xml:space="preserve"> </w:t>
      </w:r>
      <w:r>
        <w:t>nedan.</w:t>
      </w:r>
    </w:p>
    <w:p w14:paraId="39EB9D4D" w14:textId="50311488" w:rsidR="00DE063F" w:rsidRDefault="00DE063F" w:rsidP="00DE063F">
      <w:pPr>
        <w:pStyle w:val="HiGFigurbeskrivning"/>
      </w:pPr>
      <w:bookmarkStart w:id="7" w:name="_Ref17812207"/>
      <w:r>
        <w:t xml:space="preserve">Tabell </w:t>
      </w:r>
      <w:r w:rsidR="00537CEC">
        <w:fldChar w:fldCharType="begin"/>
      </w:r>
      <w:r w:rsidR="00537CEC">
        <w:instrText xml:space="preserve"> SEQ Tabell \* ARABIC </w:instrText>
      </w:r>
      <w:r w:rsidR="00537CEC">
        <w:fldChar w:fldCharType="separate"/>
      </w:r>
      <w:r>
        <w:rPr>
          <w:noProof/>
        </w:rPr>
        <w:t>1</w:t>
      </w:r>
      <w:r w:rsidR="00537CEC">
        <w:rPr>
          <w:noProof/>
        </w:rPr>
        <w:fldChar w:fldCharType="end"/>
      </w:r>
      <w:bookmarkEnd w:id="7"/>
      <w:r>
        <w:t>: Signaturerna för alla typer och funktioner som definierats för datastrukturen Graph.</w:t>
      </w:r>
    </w:p>
    <w:tbl>
      <w:tblPr>
        <w:tblStyle w:val="Tabellrutnt"/>
        <w:tblW w:w="0" w:type="auto"/>
        <w:tblLook w:val="04A0" w:firstRow="1" w:lastRow="0" w:firstColumn="1" w:lastColumn="0" w:noHBand="0" w:noVBand="1"/>
      </w:tblPr>
      <w:tblGrid>
        <w:gridCol w:w="5665"/>
        <w:gridCol w:w="2261"/>
      </w:tblGrid>
      <w:tr w:rsidR="00DE063F" w:rsidRPr="008B7FCD" w14:paraId="5C8A0CB6" w14:textId="77777777" w:rsidTr="00DE063F">
        <w:trPr>
          <w:tblHeader/>
        </w:trPr>
        <w:tc>
          <w:tcPr>
            <w:tcW w:w="5665" w:type="dxa"/>
          </w:tcPr>
          <w:p w14:paraId="66DE3FCF" w14:textId="77777777" w:rsidR="00DE063F" w:rsidRPr="008B7FCD" w:rsidRDefault="00DE063F" w:rsidP="00A8658F">
            <w:pPr>
              <w:pStyle w:val="HiGBrdtext"/>
              <w:rPr>
                <w:b/>
                <w:bCs/>
                <w:sz w:val="20"/>
                <w:szCs w:val="20"/>
              </w:rPr>
            </w:pPr>
            <w:r w:rsidRPr="008B7FCD">
              <w:rPr>
                <w:b/>
                <w:bCs/>
                <w:sz w:val="20"/>
                <w:szCs w:val="20"/>
              </w:rPr>
              <w:t>Funktions-/Typsignatur</w:t>
            </w:r>
          </w:p>
        </w:tc>
        <w:tc>
          <w:tcPr>
            <w:tcW w:w="2261" w:type="dxa"/>
          </w:tcPr>
          <w:p w14:paraId="7742E64D" w14:textId="77777777" w:rsidR="00DE063F" w:rsidRPr="008B7FCD" w:rsidRDefault="00DE063F" w:rsidP="00A8658F">
            <w:pPr>
              <w:pStyle w:val="HiGBrdtext"/>
              <w:rPr>
                <w:b/>
                <w:bCs/>
                <w:sz w:val="20"/>
                <w:szCs w:val="20"/>
              </w:rPr>
            </w:pPr>
            <w:r w:rsidRPr="008B7FCD">
              <w:rPr>
                <w:b/>
                <w:bCs/>
                <w:sz w:val="20"/>
                <w:szCs w:val="20"/>
              </w:rPr>
              <w:t>Beskrivning</w:t>
            </w:r>
          </w:p>
        </w:tc>
      </w:tr>
      <w:tr w:rsidR="00DE063F" w:rsidRPr="0032559B" w14:paraId="74CAC13C" w14:textId="77777777" w:rsidTr="00DE063F">
        <w:trPr>
          <w:tblHeader/>
        </w:trPr>
        <w:tc>
          <w:tcPr>
            <w:tcW w:w="5665" w:type="dxa"/>
          </w:tcPr>
          <w:p w14:paraId="37167BF5" w14:textId="77777777" w:rsidR="00DE063F" w:rsidRPr="00DE063F" w:rsidRDefault="00DE063F" w:rsidP="00A8658F">
            <w:pPr>
              <w:pStyle w:val="Kodlpande"/>
              <w:rPr>
                <w:sz w:val="18"/>
                <w:szCs w:val="18"/>
              </w:rPr>
            </w:pPr>
            <w:r w:rsidRPr="00DE063F">
              <w:rPr>
                <w:sz w:val="18"/>
                <w:szCs w:val="18"/>
              </w:rPr>
              <w:t>type key</w:t>
            </w:r>
          </w:p>
        </w:tc>
        <w:tc>
          <w:tcPr>
            <w:tcW w:w="2261" w:type="dxa"/>
          </w:tcPr>
          <w:p w14:paraId="749E37AC" w14:textId="77777777" w:rsidR="00DE063F" w:rsidRPr="008B7FCD" w:rsidRDefault="00DE063F" w:rsidP="00A8658F">
            <w:pPr>
              <w:pStyle w:val="HiGBrdtext"/>
              <w:rPr>
                <w:sz w:val="20"/>
                <w:szCs w:val="20"/>
              </w:rPr>
            </w:pPr>
            <w:r w:rsidRPr="008B7FCD">
              <w:rPr>
                <w:sz w:val="20"/>
                <w:szCs w:val="20"/>
              </w:rPr>
              <w:t>Hörnens typ (t.ex. heltal, tecken, etc.)</w:t>
            </w:r>
          </w:p>
        </w:tc>
      </w:tr>
      <w:tr w:rsidR="00DE063F" w:rsidRPr="008B7FCD" w14:paraId="4403EC95" w14:textId="77777777" w:rsidTr="00DE063F">
        <w:trPr>
          <w:tblHeader/>
        </w:trPr>
        <w:tc>
          <w:tcPr>
            <w:tcW w:w="5665" w:type="dxa"/>
          </w:tcPr>
          <w:p w14:paraId="21640F76" w14:textId="77777777" w:rsidR="00DE063F" w:rsidRPr="00DE063F" w:rsidRDefault="00DE063F" w:rsidP="00A8658F">
            <w:pPr>
              <w:pStyle w:val="Kodlpande"/>
              <w:rPr>
                <w:sz w:val="18"/>
                <w:szCs w:val="18"/>
              </w:rPr>
            </w:pPr>
            <w:r w:rsidRPr="00DE063F">
              <w:rPr>
                <w:sz w:val="18"/>
                <w:szCs w:val="18"/>
              </w:rPr>
              <w:t>type graph</w:t>
            </w:r>
          </w:p>
        </w:tc>
        <w:tc>
          <w:tcPr>
            <w:tcW w:w="2261" w:type="dxa"/>
          </w:tcPr>
          <w:p w14:paraId="16B1F4AA" w14:textId="77777777" w:rsidR="00DE063F" w:rsidRPr="008B7FCD" w:rsidRDefault="00DE063F" w:rsidP="00A8658F">
            <w:pPr>
              <w:pStyle w:val="HiGBrdtext"/>
              <w:rPr>
                <w:sz w:val="20"/>
                <w:szCs w:val="20"/>
              </w:rPr>
            </w:pPr>
            <w:r w:rsidRPr="008B7FCD">
              <w:rPr>
                <w:sz w:val="20"/>
                <w:szCs w:val="20"/>
              </w:rPr>
              <w:t>Datastrukturen för grafen.</w:t>
            </w:r>
          </w:p>
        </w:tc>
      </w:tr>
      <w:tr w:rsidR="00DE063F" w:rsidRPr="008B7FCD" w14:paraId="1DF98BC9" w14:textId="77777777" w:rsidTr="00DE063F">
        <w:trPr>
          <w:tblHeader/>
        </w:trPr>
        <w:tc>
          <w:tcPr>
            <w:tcW w:w="5665" w:type="dxa"/>
          </w:tcPr>
          <w:p w14:paraId="6597ED43" w14:textId="77777777" w:rsidR="00DE063F" w:rsidRPr="00DE063F" w:rsidRDefault="00DE063F" w:rsidP="00A8658F">
            <w:pPr>
              <w:pStyle w:val="Kodlpande"/>
              <w:rPr>
                <w:sz w:val="18"/>
                <w:szCs w:val="18"/>
              </w:rPr>
            </w:pPr>
            <w:r w:rsidRPr="00DE063F">
              <w:rPr>
                <w:sz w:val="18"/>
                <w:szCs w:val="18"/>
              </w:rPr>
              <w:t>val empty : graph</w:t>
            </w:r>
          </w:p>
        </w:tc>
        <w:tc>
          <w:tcPr>
            <w:tcW w:w="2261" w:type="dxa"/>
          </w:tcPr>
          <w:p w14:paraId="10761B14" w14:textId="77777777" w:rsidR="00DE063F" w:rsidRPr="008B7FCD" w:rsidRDefault="00DE063F" w:rsidP="00A8658F">
            <w:pPr>
              <w:pStyle w:val="HiGBrdtext"/>
              <w:rPr>
                <w:sz w:val="20"/>
                <w:szCs w:val="20"/>
              </w:rPr>
            </w:pPr>
            <w:r w:rsidRPr="008B7FCD">
              <w:rPr>
                <w:sz w:val="20"/>
                <w:szCs w:val="20"/>
              </w:rPr>
              <w:t>Returnerar en tom graf.</w:t>
            </w:r>
          </w:p>
        </w:tc>
      </w:tr>
      <w:tr w:rsidR="00DE063F" w:rsidRPr="0032559B" w14:paraId="6AF52F7B" w14:textId="77777777" w:rsidTr="00DE063F">
        <w:trPr>
          <w:tblHeader/>
        </w:trPr>
        <w:tc>
          <w:tcPr>
            <w:tcW w:w="5665" w:type="dxa"/>
          </w:tcPr>
          <w:p w14:paraId="0974565F" w14:textId="77777777" w:rsidR="00DE063F" w:rsidRPr="00DE063F" w:rsidRDefault="00DE063F" w:rsidP="00A8658F">
            <w:pPr>
              <w:pStyle w:val="Kodlpande"/>
              <w:rPr>
                <w:sz w:val="18"/>
                <w:szCs w:val="18"/>
              </w:rPr>
            </w:pPr>
            <w:r w:rsidRPr="00DE063F">
              <w:rPr>
                <w:sz w:val="18"/>
                <w:szCs w:val="18"/>
              </w:rPr>
              <w:t xml:space="preserve">val num_vertices : graph </w:t>
            </w:r>
            <w:r w:rsidRPr="00DE063F">
              <w:rPr>
                <w:sz w:val="18"/>
                <w:szCs w:val="18"/>
              </w:rPr>
              <w:sym w:font="Symbol" w:char="F0AE"/>
            </w:r>
            <w:r w:rsidRPr="00DE063F">
              <w:rPr>
                <w:sz w:val="18"/>
                <w:szCs w:val="18"/>
              </w:rPr>
              <w:t xml:space="preserve"> int</w:t>
            </w:r>
          </w:p>
        </w:tc>
        <w:tc>
          <w:tcPr>
            <w:tcW w:w="2261" w:type="dxa"/>
          </w:tcPr>
          <w:p w14:paraId="4F221E67" w14:textId="77777777" w:rsidR="00DE063F" w:rsidRPr="008B7FCD" w:rsidRDefault="00DE063F" w:rsidP="00A8658F">
            <w:pPr>
              <w:pStyle w:val="HiGBrdtext"/>
              <w:rPr>
                <w:sz w:val="20"/>
                <w:szCs w:val="20"/>
              </w:rPr>
            </w:pPr>
            <w:r w:rsidRPr="008B7FCD">
              <w:rPr>
                <w:sz w:val="20"/>
                <w:szCs w:val="20"/>
              </w:rPr>
              <w:t>Tar emot en graf och returnerar antalet kanter i grafen.</w:t>
            </w:r>
          </w:p>
        </w:tc>
      </w:tr>
      <w:tr w:rsidR="00DE063F" w:rsidRPr="0032559B" w14:paraId="0F30885F" w14:textId="77777777" w:rsidTr="00DE063F">
        <w:trPr>
          <w:tblHeader/>
        </w:trPr>
        <w:tc>
          <w:tcPr>
            <w:tcW w:w="5665" w:type="dxa"/>
          </w:tcPr>
          <w:p w14:paraId="5B2B6842" w14:textId="77777777" w:rsidR="00DE063F" w:rsidRPr="00DE063F" w:rsidRDefault="00DE063F" w:rsidP="00A8658F">
            <w:pPr>
              <w:pStyle w:val="Kodlpande"/>
              <w:rPr>
                <w:sz w:val="18"/>
                <w:szCs w:val="18"/>
                <w:lang w:val="en-US"/>
              </w:rPr>
            </w:pPr>
            <w:r w:rsidRPr="00DE063F">
              <w:rPr>
                <w:sz w:val="18"/>
                <w:szCs w:val="18"/>
                <w:lang w:val="en-US"/>
              </w:rPr>
              <w:t xml:space="preserve">val add_vertex : key </w:t>
            </w:r>
            <w:r w:rsidRPr="00DE063F">
              <w:rPr>
                <w:sz w:val="18"/>
                <w:szCs w:val="18"/>
              </w:rPr>
              <w:sym w:font="Symbol" w:char="F0AE"/>
            </w:r>
            <w:r w:rsidRPr="00DE063F">
              <w:rPr>
                <w:sz w:val="18"/>
                <w:szCs w:val="18"/>
                <w:lang w:val="en-US"/>
              </w:rPr>
              <w:t xml:space="preserve"> graph </w:t>
            </w:r>
            <w:r w:rsidRPr="00DE063F">
              <w:rPr>
                <w:sz w:val="18"/>
                <w:szCs w:val="18"/>
              </w:rPr>
              <w:sym w:font="Symbol" w:char="F0AE"/>
            </w:r>
            <w:r w:rsidRPr="00DE063F">
              <w:rPr>
                <w:sz w:val="18"/>
                <w:szCs w:val="18"/>
                <w:lang w:val="en-US"/>
              </w:rPr>
              <w:t xml:space="preserve"> graph</w:t>
            </w:r>
          </w:p>
        </w:tc>
        <w:tc>
          <w:tcPr>
            <w:tcW w:w="2261" w:type="dxa"/>
          </w:tcPr>
          <w:p w14:paraId="2B4B9F71" w14:textId="77777777" w:rsidR="00DE063F" w:rsidRPr="008B7FCD" w:rsidRDefault="00DE063F" w:rsidP="00A8658F">
            <w:pPr>
              <w:pStyle w:val="HiGBrdtext"/>
              <w:rPr>
                <w:sz w:val="20"/>
                <w:szCs w:val="20"/>
              </w:rPr>
            </w:pPr>
            <w:r w:rsidRPr="008B7FCD">
              <w:rPr>
                <w:sz w:val="20"/>
                <w:szCs w:val="20"/>
              </w:rPr>
              <w:t>Tar emot ett hörn (värde) och en graf och returnerar den resulterande grafen innehållande det tillagda hörnet.</w:t>
            </w:r>
          </w:p>
        </w:tc>
      </w:tr>
      <w:tr w:rsidR="00DE063F" w:rsidRPr="0032559B" w14:paraId="71535D85" w14:textId="77777777" w:rsidTr="00DE063F">
        <w:trPr>
          <w:tblHeader/>
        </w:trPr>
        <w:tc>
          <w:tcPr>
            <w:tcW w:w="5665" w:type="dxa"/>
          </w:tcPr>
          <w:p w14:paraId="53EC6194" w14:textId="77777777" w:rsidR="00DE063F" w:rsidRPr="00DE063F" w:rsidRDefault="00DE063F" w:rsidP="00A8658F">
            <w:pPr>
              <w:pStyle w:val="Kodlpande"/>
              <w:rPr>
                <w:sz w:val="18"/>
                <w:szCs w:val="18"/>
                <w:lang w:val="en-US"/>
              </w:rPr>
            </w:pPr>
            <w:r w:rsidRPr="00DE063F">
              <w:rPr>
                <w:sz w:val="18"/>
                <w:szCs w:val="18"/>
                <w:lang w:val="en-US"/>
              </w:rPr>
              <w:t xml:space="preserve">val add_edge : key </w:t>
            </w:r>
            <w:r w:rsidRPr="00DE063F">
              <w:rPr>
                <w:sz w:val="18"/>
                <w:szCs w:val="18"/>
              </w:rPr>
              <w:sym w:font="Symbol" w:char="F0AE"/>
            </w:r>
            <w:r w:rsidRPr="00DE063F">
              <w:rPr>
                <w:sz w:val="18"/>
                <w:szCs w:val="18"/>
                <w:lang w:val="en-US"/>
              </w:rPr>
              <w:t xml:space="preserve"> key </w:t>
            </w:r>
            <w:r w:rsidRPr="00DE063F">
              <w:rPr>
                <w:sz w:val="18"/>
                <w:szCs w:val="18"/>
              </w:rPr>
              <w:sym w:font="Symbol" w:char="F0AE"/>
            </w:r>
            <w:r w:rsidRPr="00DE063F">
              <w:rPr>
                <w:sz w:val="18"/>
                <w:szCs w:val="18"/>
                <w:lang w:val="en-US"/>
              </w:rPr>
              <w:t xml:space="preserve"> graph </w:t>
            </w:r>
            <w:r w:rsidRPr="00DE063F">
              <w:rPr>
                <w:sz w:val="18"/>
                <w:szCs w:val="18"/>
              </w:rPr>
              <w:sym w:font="Symbol" w:char="F0AE"/>
            </w:r>
            <w:r w:rsidRPr="00DE063F">
              <w:rPr>
                <w:sz w:val="18"/>
                <w:szCs w:val="18"/>
                <w:lang w:val="en-US"/>
              </w:rPr>
              <w:t xml:space="preserve"> graph</w:t>
            </w:r>
          </w:p>
        </w:tc>
        <w:tc>
          <w:tcPr>
            <w:tcW w:w="2261" w:type="dxa"/>
          </w:tcPr>
          <w:p w14:paraId="2E684608" w14:textId="77777777" w:rsidR="00DE063F" w:rsidRPr="008B7FCD" w:rsidRDefault="00DE063F" w:rsidP="00A8658F">
            <w:pPr>
              <w:pStyle w:val="HiGBrdtext"/>
              <w:rPr>
                <w:sz w:val="20"/>
                <w:szCs w:val="20"/>
              </w:rPr>
            </w:pPr>
            <w:r w:rsidRPr="008B7FCD">
              <w:rPr>
                <w:sz w:val="20"/>
                <w:szCs w:val="20"/>
              </w:rPr>
              <w:t>Tar emot två horn och en graf och returnerar den resulterande grafen innehållande de tillagda hörnen och kanten dem emellan.</w:t>
            </w:r>
          </w:p>
        </w:tc>
      </w:tr>
      <w:tr w:rsidR="00DE063F" w:rsidRPr="0032559B" w14:paraId="5DDEAA40" w14:textId="77777777" w:rsidTr="00DE063F">
        <w:trPr>
          <w:tblHeader/>
        </w:trPr>
        <w:tc>
          <w:tcPr>
            <w:tcW w:w="5665" w:type="dxa"/>
          </w:tcPr>
          <w:p w14:paraId="2637B57F" w14:textId="77777777" w:rsidR="00DE063F" w:rsidRPr="00DE063F" w:rsidRDefault="00DE063F" w:rsidP="00A8658F">
            <w:pPr>
              <w:pStyle w:val="Kodlpande"/>
              <w:rPr>
                <w:sz w:val="18"/>
                <w:szCs w:val="18"/>
                <w:lang w:val="en-US"/>
              </w:rPr>
            </w:pPr>
            <w:r w:rsidRPr="00DE063F">
              <w:rPr>
                <w:sz w:val="18"/>
                <w:szCs w:val="18"/>
                <w:lang w:val="en-US"/>
              </w:rPr>
              <w:t xml:space="preserve">val num_edges : graph </w:t>
            </w:r>
            <w:r w:rsidRPr="00DE063F">
              <w:rPr>
                <w:sz w:val="18"/>
                <w:szCs w:val="18"/>
              </w:rPr>
              <w:sym w:font="Symbol" w:char="F0AE"/>
            </w:r>
            <w:r w:rsidRPr="00DE063F">
              <w:rPr>
                <w:sz w:val="18"/>
                <w:szCs w:val="18"/>
              </w:rPr>
              <w:t xml:space="preserve"> </w:t>
            </w:r>
            <w:r w:rsidRPr="00DE063F">
              <w:rPr>
                <w:sz w:val="18"/>
                <w:szCs w:val="18"/>
                <w:lang w:val="en-US"/>
              </w:rPr>
              <w:t>int</w:t>
            </w:r>
          </w:p>
        </w:tc>
        <w:tc>
          <w:tcPr>
            <w:tcW w:w="2261" w:type="dxa"/>
          </w:tcPr>
          <w:p w14:paraId="423A9E7B" w14:textId="77777777" w:rsidR="00DE063F" w:rsidRPr="008B7FCD" w:rsidRDefault="00DE063F" w:rsidP="00A8658F">
            <w:pPr>
              <w:pStyle w:val="HiGBrdtext"/>
              <w:rPr>
                <w:sz w:val="20"/>
                <w:szCs w:val="20"/>
              </w:rPr>
            </w:pPr>
            <w:r w:rsidRPr="008B7FCD">
              <w:rPr>
                <w:sz w:val="20"/>
                <w:szCs w:val="20"/>
              </w:rPr>
              <w:t>Tar emot en graf och returnerar antalet kanter i grafen.</w:t>
            </w:r>
          </w:p>
        </w:tc>
      </w:tr>
      <w:tr w:rsidR="00DE063F" w:rsidRPr="0032559B" w14:paraId="085378AA" w14:textId="77777777" w:rsidTr="00DE063F">
        <w:trPr>
          <w:tblHeader/>
        </w:trPr>
        <w:tc>
          <w:tcPr>
            <w:tcW w:w="5665" w:type="dxa"/>
          </w:tcPr>
          <w:p w14:paraId="423643B9" w14:textId="77777777" w:rsidR="00DE063F" w:rsidRPr="00DE063F" w:rsidRDefault="00DE063F" w:rsidP="00A8658F">
            <w:pPr>
              <w:pStyle w:val="Kodlpande"/>
              <w:rPr>
                <w:sz w:val="18"/>
                <w:szCs w:val="18"/>
                <w:lang w:val="en-US"/>
              </w:rPr>
            </w:pPr>
            <w:r w:rsidRPr="00DE063F">
              <w:rPr>
                <w:sz w:val="18"/>
                <w:szCs w:val="18"/>
                <w:lang w:val="en-US"/>
              </w:rPr>
              <w:t xml:space="preserve">val num_cycles : graph </w:t>
            </w:r>
            <w:r w:rsidRPr="00DE063F">
              <w:rPr>
                <w:sz w:val="18"/>
                <w:szCs w:val="18"/>
              </w:rPr>
              <w:sym w:font="Symbol" w:char="F0AE"/>
            </w:r>
            <w:r w:rsidRPr="00DE063F">
              <w:rPr>
                <w:sz w:val="18"/>
                <w:szCs w:val="18"/>
              </w:rPr>
              <w:t xml:space="preserve"> </w:t>
            </w:r>
            <w:r w:rsidRPr="00DE063F">
              <w:rPr>
                <w:sz w:val="18"/>
                <w:szCs w:val="18"/>
                <w:lang w:val="en-US"/>
              </w:rPr>
              <w:t>int</w:t>
            </w:r>
          </w:p>
        </w:tc>
        <w:tc>
          <w:tcPr>
            <w:tcW w:w="2261" w:type="dxa"/>
          </w:tcPr>
          <w:p w14:paraId="36D0EE51" w14:textId="77777777" w:rsidR="00DE063F" w:rsidRPr="008B7FCD" w:rsidRDefault="00DE063F" w:rsidP="00A8658F">
            <w:pPr>
              <w:pStyle w:val="HiGBrdtext"/>
              <w:rPr>
                <w:sz w:val="20"/>
                <w:szCs w:val="20"/>
              </w:rPr>
            </w:pPr>
            <w:r w:rsidRPr="008B7FCD">
              <w:rPr>
                <w:sz w:val="20"/>
                <w:szCs w:val="20"/>
              </w:rPr>
              <w:t>Tar emot en graf o</w:t>
            </w:r>
            <w:r>
              <w:rPr>
                <w:sz w:val="20"/>
                <w:szCs w:val="20"/>
              </w:rPr>
              <w:t>ch returnerar antalet cyckler i grafen.</w:t>
            </w:r>
          </w:p>
        </w:tc>
      </w:tr>
      <w:tr w:rsidR="00DE063F" w:rsidRPr="0032559B" w14:paraId="505E2A87" w14:textId="77777777" w:rsidTr="00DE063F">
        <w:trPr>
          <w:tblHeader/>
        </w:trPr>
        <w:tc>
          <w:tcPr>
            <w:tcW w:w="5665" w:type="dxa"/>
          </w:tcPr>
          <w:p w14:paraId="0548C011" w14:textId="77777777" w:rsidR="00DE063F" w:rsidRPr="00DE063F" w:rsidRDefault="00DE063F" w:rsidP="00A8658F">
            <w:pPr>
              <w:pStyle w:val="Kodlpande"/>
              <w:rPr>
                <w:sz w:val="18"/>
                <w:szCs w:val="18"/>
                <w:lang w:val="en-US"/>
              </w:rPr>
            </w:pPr>
            <w:r w:rsidRPr="00DE063F">
              <w:rPr>
                <w:sz w:val="18"/>
                <w:szCs w:val="18"/>
                <w:lang w:val="en-US"/>
              </w:rPr>
              <w:t xml:space="preserve">val longest_path : graph </w:t>
            </w:r>
            <w:r w:rsidRPr="00DE063F">
              <w:rPr>
                <w:sz w:val="18"/>
                <w:szCs w:val="18"/>
              </w:rPr>
              <w:sym w:font="Symbol" w:char="F0AE"/>
            </w:r>
            <w:r w:rsidRPr="00DE063F">
              <w:rPr>
                <w:sz w:val="18"/>
                <w:szCs w:val="18"/>
                <w:lang w:val="en-US"/>
              </w:rPr>
              <w:t xml:space="preserve"> (key * key) list</w:t>
            </w:r>
          </w:p>
        </w:tc>
        <w:tc>
          <w:tcPr>
            <w:tcW w:w="2261" w:type="dxa"/>
          </w:tcPr>
          <w:p w14:paraId="52FD0964" w14:textId="77777777" w:rsidR="00DE063F" w:rsidRPr="00DE063F" w:rsidRDefault="00DE063F" w:rsidP="00A8658F">
            <w:pPr>
              <w:pStyle w:val="HiGBrdtext"/>
              <w:rPr>
                <w:sz w:val="20"/>
                <w:szCs w:val="20"/>
              </w:rPr>
            </w:pPr>
            <w:r w:rsidRPr="00DE063F">
              <w:rPr>
                <w:sz w:val="20"/>
                <w:szCs w:val="20"/>
              </w:rPr>
              <w:t>Tar emot en graf o</w:t>
            </w:r>
            <w:r>
              <w:rPr>
                <w:sz w:val="20"/>
                <w:szCs w:val="20"/>
              </w:rPr>
              <w:t>ch returnerar en lista över de kanter som utgör den längsta stigen i grafen.</w:t>
            </w:r>
          </w:p>
        </w:tc>
      </w:tr>
      <w:tr w:rsidR="00DE063F" w:rsidRPr="0032559B" w14:paraId="79CA9501" w14:textId="77777777" w:rsidTr="00DE063F">
        <w:trPr>
          <w:tblHeader/>
        </w:trPr>
        <w:tc>
          <w:tcPr>
            <w:tcW w:w="5665" w:type="dxa"/>
          </w:tcPr>
          <w:p w14:paraId="479257C8" w14:textId="77777777" w:rsidR="00DE063F" w:rsidRPr="00DE063F" w:rsidRDefault="00DE063F" w:rsidP="00A8658F">
            <w:pPr>
              <w:pStyle w:val="Kodlpande"/>
              <w:rPr>
                <w:sz w:val="18"/>
                <w:szCs w:val="18"/>
                <w:lang w:val="en-US"/>
              </w:rPr>
            </w:pPr>
            <w:r>
              <w:rPr>
                <w:sz w:val="18"/>
                <w:szCs w:val="18"/>
                <w:lang w:val="en-US"/>
              </w:rPr>
              <w:t xml:space="preserve">val vertex_degree_list : graph </w:t>
            </w:r>
            <w:r w:rsidRPr="00DE063F">
              <w:rPr>
                <w:sz w:val="18"/>
                <w:szCs w:val="18"/>
              </w:rPr>
              <w:sym w:font="Symbol" w:char="F0AE"/>
            </w:r>
            <w:r w:rsidRPr="00DE063F">
              <w:rPr>
                <w:sz w:val="18"/>
                <w:szCs w:val="18"/>
                <w:lang w:val="en-US"/>
              </w:rPr>
              <w:t xml:space="preserve"> </w:t>
            </w:r>
            <w:r>
              <w:rPr>
                <w:sz w:val="18"/>
                <w:szCs w:val="18"/>
                <w:lang w:val="en-US"/>
              </w:rPr>
              <w:t>(key * int) list</w:t>
            </w:r>
          </w:p>
        </w:tc>
        <w:tc>
          <w:tcPr>
            <w:tcW w:w="2261" w:type="dxa"/>
          </w:tcPr>
          <w:p w14:paraId="543E6C38" w14:textId="77777777" w:rsidR="00DE063F" w:rsidRPr="00DE063F" w:rsidRDefault="00DE063F" w:rsidP="00A8658F">
            <w:pPr>
              <w:pStyle w:val="HiGBrdtext"/>
              <w:rPr>
                <w:sz w:val="20"/>
                <w:szCs w:val="20"/>
              </w:rPr>
            </w:pPr>
            <w:r w:rsidRPr="00DE063F">
              <w:rPr>
                <w:sz w:val="20"/>
                <w:szCs w:val="20"/>
              </w:rPr>
              <w:t>Tar emot en graf o</w:t>
            </w:r>
            <w:r>
              <w:rPr>
                <w:sz w:val="20"/>
                <w:szCs w:val="20"/>
              </w:rPr>
              <w:t>ch returnerar en lista med tupler innehållande alla hörn och dess valenser.</w:t>
            </w:r>
          </w:p>
        </w:tc>
      </w:tr>
      <w:tr w:rsidR="00DE063F" w:rsidRPr="0032559B" w14:paraId="6C0B7F2E" w14:textId="77777777" w:rsidTr="00DE063F">
        <w:trPr>
          <w:tblHeader/>
        </w:trPr>
        <w:tc>
          <w:tcPr>
            <w:tcW w:w="5665" w:type="dxa"/>
          </w:tcPr>
          <w:p w14:paraId="6BC34072" w14:textId="77777777" w:rsidR="00DE063F" w:rsidRPr="00DE063F" w:rsidRDefault="00DE063F" w:rsidP="00A8658F">
            <w:pPr>
              <w:pStyle w:val="Kodlpande"/>
              <w:rPr>
                <w:sz w:val="18"/>
                <w:szCs w:val="18"/>
                <w:lang w:val="en-US"/>
              </w:rPr>
            </w:pPr>
            <w:r>
              <w:rPr>
                <w:sz w:val="18"/>
                <w:szCs w:val="18"/>
                <w:lang w:val="en-US"/>
              </w:rPr>
              <w:t xml:space="preserve">val from_list : (key * key) list </w:t>
            </w:r>
            <w:r w:rsidRPr="00DE063F">
              <w:rPr>
                <w:sz w:val="18"/>
                <w:szCs w:val="18"/>
              </w:rPr>
              <w:sym w:font="Symbol" w:char="F0AE"/>
            </w:r>
            <w:r w:rsidRPr="00DE063F">
              <w:rPr>
                <w:sz w:val="18"/>
                <w:szCs w:val="18"/>
                <w:lang w:val="en-US"/>
              </w:rPr>
              <w:t xml:space="preserve"> </w:t>
            </w:r>
            <w:r>
              <w:rPr>
                <w:sz w:val="18"/>
                <w:szCs w:val="18"/>
                <w:lang w:val="en-US"/>
              </w:rPr>
              <w:t>graph</w:t>
            </w:r>
          </w:p>
        </w:tc>
        <w:tc>
          <w:tcPr>
            <w:tcW w:w="2261" w:type="dxa"/>
          </w:tcPr>
          <w:p w14:paraId="3C8C43A2" w14:textId="77777777" w:rsidR="00DE063F" w:rsidRPr="00DE063F" w:rsidRDefault="00DE063F" w:rsidP="00A8658F">
            <w:pPr>
              <w:pStyle w:val="HiGBrdtext"/>
              <w:rPr>
                <w:sz w:val="20"/>
                <w:szCs w:val="20"/>
              </w:rPr>
            </w:pPr>
            <w:r w:rsidRPr="00DE063F">
              <w:rPr>
                <w:sz w:val="20"/>
                <w:szCs w:val="20"/>
              </w:rPr>
              <w:t>Tar emot en lista m</w:t>
            </w:r>
            <w:r>
              <w:rPr>
                <w:sz w:val="20"/>
                <w:szCs w:val="20"/>
              </w:rPr>
              <w:t>ed tupler som representerar kanter och returnerar en graf.</w:t>
            </w:r>
          </w:p>
        </w:tc>
      </w:tr>
      <w:tr w:rsidR="00DE063F" w:rsidRPr="0032559B" w14:paraId="24A0EE14" w14:textId="77777777" w:rsidTr="00DE063F">
        <w:trPr>
          <w:tblHeader/>
        </w:trPr>
        <w:tc>
          <w:tcPr>
            <w:tcW w:w="5665" w:type="dxa"/>
          </w:tcPr>
          <w:p w14:paraId="101B060B" w14:textId="77777777" w:rsidR="00DE063F" w:rsidRDefault="00DE063F" w:rsidP="00A8658F">
            <w:pPr>
              <w:pStyle w:val="Kodlpande"/>
              <w:rPr>
                <w:sz w:val="18"/>
                <w:szCs w:val="18"/>
                <w:lang w:val="en-US"/>
              </w:rPr>
            </w:pPr>
            <w:r>
              <w:rPr>
                <w:sz w:val="18"/>
                <w:szCs w:val="18"/>
                <w:lang w:val="en-US"/>
              </w:rPr>
              <w:t xml:space="preserve">val to_list : graph </w:t>
            </w:r>
            <w:r w:rsidRPr="00DE063F">
              <w:rPr>
                <w:sz w:val="18"/>
                <w:szCs w:val="18"/>
              </w:rPr>
              <w:sym w:font="Symbol" w:char="F0AE"/>
            </w:r>
            <w:r>
              <w:rPr>
                <w:sz w:val="18"/>
                <w:szCs w:val="18"/>
                <w:lang w:val="en-US"/>
              </w:rPr>
              <w:t xml:space="preserve"> (key * key) list</w:t>
            </w:r>
          </w:p>
        </w:tc>
        <w:tc>
          <w:tcPr>
            <w:tcW w:w="2261" w:type="dxa"/>
          </w:tcPr>
          <w:p w14:paraId="77C3910F" w14:textId="77777777" w:rsidR="00DE063F" w:rsidRPr="00DE063F" w:rsidRDefault="00DE063F" w:rsidP="00A8658F">
            <w:pPr>
              <w:pStyle w:val="HiGBrdtext"/>
              <w:rPr>
                <w:sz w:val="20"/>
                <w:szCs w:val="20"/>
              </w:rPr>
            </w:pPr>
            <w:r w:rsidRPr="00DE063F">
              <w:rPr>
                <w:sz w:val="20"/>
                <w:szCs w:val="20"/>
              </w:rPr>
              <w:t>Tar emot en graf o</w:t>
            </w:r>
            <w:r>
              <w:rPr>
                <w:sz w:val="20"/>
                <w:szCs w:val="20"/>
              </w:rPr>
              <w:t>ch returnerar en lista innehållande grafens kanter.</w:t>
            </w:r>
          </w:p>
        </w:tc>
      </w:tr>
      <w:tr w:rsidR="00DE063F" w:rsidRPr="0032559B" w14:paraId="43101A7F" w14:textId="77777777" w:rsidTr="00DE063F">
        <w:trPr>
          <w:tblHeader/>
        </w:trPr>
        <w:tc>
          <w:tcPr>
            <w:tcW w:w="5665" w:type="dxa"/>
          </w:tcPr>
          <w:p w14:paraId="4CDA3208" w14:textId="77777777" w:rsidR="00DE063F" w:rsidRDefault="00DE063F" w:rsidP="00A8658F">
            <w:pPr>
              <w:pStyle w:val="Kodlpande"/>
              <w:rPr>
                <w:sz w:val="18"/>
                <w:szCs w:val="18"/>
                <w:lang w:val="en-US"/>
              </w:rPr>
            </w:pPr>
            <w:r>
              <w:rPr>
                <w:sz w:val="18"/>
                <w:szCs w:val="18"/>
                <w:lang w:val="en-US"/>
              </w:rPr>
              <w:t xml:space="preserve">val string_of_graph : graph </w:t>
            </w:r>
            <w:r w:rsidRPr="00DE063F">
              <w:rPr>
                <w:sz w:val="18"/>
                <w:szCs w:val="18"/>
              </w:rPr>
              <w:sym w:font="Symbol" w:char="F0AE"/>
            </w:r>
            <w:r w:rsidRPr="00DE063F">
              <w:rPr>
                <w:sz w:val="18"/>
                <w:szCs w:val="18"/>
                <w:lang w:val="en-US"/>
              </w:rPr>
              <w:t xml:space="preserve"> string </w:t>
            </w:r>
          </w:p>
        </w:tc>
        <w:tc>
          <w:tcPr>
            <w:tcW w:w="2261" w:type="dxa"/>
          </w:tcPr>
          <w:p w14:paraId="69BE42A8" w14:textId="77777777" w:rsidR="00DE063F" w:rsidRPr="00DE063F" w:rsidRDefault="00DE063F" w:rsidP="00A8658F">
            <w:pPr>
              <w:pStyle w:val="HiGBrdtext"/>
              <w:rPr>
                <w:sz w:val="20"/>
                <w:szCs w:val="20"/>
              </w:rPr>
            </w:pPr>
            <w:r>
              <w:rPr>
                <w:sz w:val="20"/>
                <w:szCs w:val="20"/>
              </w:rPr>
              <w:t>Tar emot en graf och returnerar en textsträngsrepresentation av grafen.</w:t>
            </w:r>
          </w:p>
        </w:tc>
      </w:tr>
    </w:tbl>
    <w:p w14:paraId="4F8CC7EA" w14:textId="177BC1FA" w:rsidR="00DE063F" w:rsidRDefault="00DE063F" w:rsidP="00DE063F">
      <w:pPr>
        <w:pStyle w:val="HiGBrdtext"/>
      </w:pPr>
    </w:p>
    <w:p w14:paraId="01CD42F4" w14:textId="7AD3C4B8" w:rsidR="00DE063F" w:rsidRDefault="00DE063F" w:rsidP="00DE063F">
      <w:pPr>
        <w:pStyle w:val="HiGBrdtext"/>
      </w:pPr>
      <w:r>
        <w:lastRenderedPageBreak/>
        <w:t>Typerna har specificerats på så sätt att grafens inre datastrukturer inte blottas för användaren.</w:t>
      </w:r>
    </w:p>
    <w:p w14:paraId="292EC0E7" w14:textId="3A4BFAE5" w:rsidR="00DE063F" w:rsidRDefault="009E16BD" w:rsidP="009E16BD">
      <w:pPr>
        <w:pStyle w:val="HiGRubrik2"/>
      </w:pPr>
      <w:bookmarkStart w:id="8" w:name="_Toc18328187"/>
      <w:r>
        <w:t xml:space="preserve">Funktorn </w:t>
      </w:r>
      <w:r w:rsidR="005928CF">
        <w:t>Graph.</w:t>
      </w:r>
      <w:r>
        <w:t>Make</w:t>
      </w:r>
      <w:bookmarkEnd w:id="8"/>
    </w:p>
    <w:p w14:paraId="6CE9035D" w14:textId="4C28451A" w:rsidR="009E16BD" w:rsidRDefault="009E16BD" w:rsidP="009E16BD">
      <w:pPr>
        <w:pStyle w:val="HiGBrdtext"/>
      </w:pPr>
      <w:r>
        <w:t xml:space="preserve">Vid skapandet av en graf måste grafens hörns typ först specificeras. Detta görs genom funktorn </w:t>
      </w:r>
      <w:r w:rsidR="00EE69EE" w:rsidRPr="00EE69EE">
        <w:rPr>
          <w:rStyle w:val="KodlpandeChar"/>
        </w:rPr>
        <w:t>Graph.</w:t>
      </w:r>
      <w:r w:rsidRPr="009E16BD">
        <w:rPr>
          <w:rStyle w:val="KodlpandeChar"/>
        </w:rPr>
        <w:t>Make</w:t>
      </w:r>
      <w:r>
        <w:t>. Funktorn definierades enligt följande:</w:t>
      </w:r>
    </w:p>
    <w:p w14:paraId="438CDD8B" w14:textId="122687AC" w:rsidR="009E16BD" w:rsidRPr="0032559B" w:rsidRDefault="009E16BD" w:rsidP="009E16BD">
      <w:pPr>
        <w:pStyle w:val="Kodlpande"/>
        <w:ind w:left="720"/>
      </w:pPr>
      <w:r w:rsidRPr="0032559B">
        <w:t>Module Make(Ord: OrderedType) : Graph with type key = Ord.t</w:t>
      </w:r>
    </w:p>
    <w:p w14:paraId="7E540577" w14:textId="3BC39614" w:rsidR="00DE063F" w:rsidRDefault="009E16BD" w:rsidP="00DE063F">
      <w:pPr>
        <w:pStyle w:val="HiGBrdtext"/>
      </w:pPr>
      <w:r w:rsidRPr="009E16BD">
        <w:rPr>
          <w:rStyle w:val="KodlpandeChar"/>
        </w:rPr>
        <w:t>Make</w:t>
      </w:r>
      <w:r w:rsidRPr="009E16BD">
        <w:t xml:space="preserve"> tar emot en </w:t>
      </w:r>
      <w:r>
        <w:t xml:space="preserve">modul av typen </w:t>
      </w:r>
      <w:r w:rsidRPr="009E16BD">
        <w:rPr>
          <w:rStyle w:val="KodlpandeChar"/>
        </w:rPr>
        <w:t>OrderedType</w:t>
      </w:r>
      <w:r>
        <w:t xml:space="preserve"> som också definieras i modulen </w:t>
      </w:r>
      <w:r w:rsidRPr="009E16BD">
        <w:rPr>
          <w:rStyle w:val="KodlpandeChar"/>
        </w:rPr>
        <w:t>Graph</w:t>
      </w:r>
      <w:r>
        <w:t xml:space="preserve">. Modulen </w:t>
      </w:r>
      <w:r w:rsidRPr="009E16BD">
        <w:rPr>
          <w:rStyle w:val="KodlpandeChar"/>
        </w:rPr>
        <w:t>Orderedtype</w:t>
      </w:r>
      <w:r>
        <w:t xml:space="preserve"> kräver att typen </w:t>
      </w:r>
      <w:r w:rsidRPr="009E16BD">
        <w:rPr>
          <w:rStyle w:val="KodlpandeChar"/>
        </w:rPr>
        <w:t>t</w:t>
      </w:r>
      <w:r>
        <w:t xml:space="preserve"> och funktionerna </w:t>
      </w:r>
      <w:r w:rsidRPr="009E16BD">
        <w:rPr>
          <w:rStyle w:val="KodlpandeChar"/>
        </w:rPr>
        <w:t>compare</w:t>
      </w:r>
      <w:r>
        <w:t xml:space="preserve"> och </w:t>
      </w:r>
      <w:r w:rsidRPr="009E16BD">
        <w:rPr>
          <w:rStyle w:val="KodlpandeChar"/>
        </w:rPr>
        <w:t>to_string</w:t>
      </w:r>
      <w:r>
        <w:t xml:space="preserve"> definieras.</w:t>
      </w:r>
    </w:p>
    <w:p w14:paraId="6B587669" w14:textId="44849841" w:rsidR="009E16BD" w:rsidRDefault="009E16BD" w:rsidP="009E16BD">
      <w:pPr>
        <w:pStyle w:val="HiGRubrik2"/>
      </w:pPr>
      <w:bookmarkStart w:id="9" w:name="_Toc18328188"/>
      <w:r>
        <w:t>Implementation av typerna key och graph</w:t>
      </w:r>
      <w:bookmarkEnd w:id="9"/>
    </w:p>
    <w:p w14:paraId="28572369" w14:textId="0C80AA69" w:rsidR="00C520AC" w:rsidRDefault="00C520AC" w:rsidP="009E16BD">
      <w:pPr>
        <w:pStyle w:val="HiGBrdtext"/>
      </w:pPr>
      <w:r>
        <w:t xml:space="preserve">Typen </w:t>
      </w:r>
      <w:r w:rsidRPr="00C520AC">
        <w:rPr>
          <w:rStyle w:val="KodlpandeChar"/>
        </w:rPr>
        <w:t>graph</w:t>
      </w:r>
      <w:r>
        <w:t xml:space="preserve"> implementeras som en ”Adjacency map”, en tabell (</w:t>
      </w:r>
      <w:r w:rsidRPr="00C520AC">
        <w:rPr>
          <w:rStyle w:val="KodlpandeChar"/>
        </w:rPr>
        <w:t>Map</w:t>
      </w:r>
      <w:r>
        <w:t xml:space="preserve">) där nycklarna representerar hörn och värdena </w:t>
      </w:r>
      <w:r w:rsidR="00EE69EE">
        <w:t xml:space="preserve">som associeras med nycklarna </w:t>
      </w:r>
      <w:r>
        <w:t>representerar hörnets utgrannar i grafen.</w:t>
      </w:r>
    </w:p>
    <w:p w14:paraId="48D2565E" w14:textId="552F42EE" w:rsidR="00C520AC" w:rsidRDefault="00C520AC" w:rsidP="009E16BD">
      <w:pPr>
        <w:pStyle w:val="HiGBrdtext"/>
      </w:pPr>
      <w:r>
        <w:t xml:space="preserve">Tabellen skapas genom funktorn </w:t>
      </w:r>
      <w:r w:rsidRPr="00C520AC">
        <w:rPr>
          <w:rStyle w:val="KodlpandeChar"/>
        </w:rPr>
        <w:t>Map.Make</w:t>
      </w:r>
      <w:r>
        <w:t xml:space="preserve">, som tar emot datatypen </w:t>
      </w:r>
      <w:r w:rsidRPr="00C520AC">
        <w:rPr>
          <w:rStyle w:val="KodlpandeChar"/>
        </w:rPr>
        <w:t>OrderedType</w:t>
      </w:r>
      <w:r>
        <w:t xml:space="preserve"> för att sätta typen hos ”tabellens” nycklar. Värdena som nycklarna pekar på är en mängd (ett </w:t>
      </w:r>
      <w:r w:rsidRPr="00C520AC">
        <w:rPr>
          <w:rStyle w:val="KodlpandeChar"/>
        </w:rPr>
        <w:t>Set</w:t>
      </w:r>
      <w:r>
        <w:t xml:space="preserve">) som skapas genom funktorn </w:t>
      </w:r>
      <w:r w:rsidRPr="00C520AC">
        <w:rPr>
          <w:rStyle w:val="KodlpandeChar"/>
        </w:rPr>
        <w:t>Set.Make</w:t>
      </w:r>
      <w:r>
        <w:t xml:space="preserve">. Båda dessa funktorer tar emot typen </w:t>
      </w:r>
      <w:r w:rsidRPr="00C520AC">
        <w:rPr>
          <w:rStyle w:val="KodlpandeChar"/>
        </w:rPr>
        <w:t>OrderedType</w:t>
      </w:r>
      <w:r>
        <w:t xml:space="preserve">, således får såväl nycklarna som elementen i varje </w:t>
      </w:r>
      <w:r w:rsidRPr="00C520AC">
        <w:rPr>
          <w:rStyle w:val="KodlpandeChar"/>
        </w:rPr>
        <w:t>Set</w:t>
      </w:r>
      <w:r>
        <w:t xml:space="preserve"> typen </w:t>
      </w:r>
      <w:r w:rsidRPr="00C520AC">
        <w:rPr>
          <w:rStyle w:val="KodlpandeChar"/>
        </w:rPr>
        <w:t>key = t</w:t>
      </w:r>
      <w:r>
        <w:t>.</w:t>
      </w:r>
    </w:p>
    <w:p w14:paraId="112784E6" w14:textId="7ACE3A0B" w:rsidR="009F3924" w:rsidRDefault="009F3924" w:rsidP="009F3924">
      <w:pPr>
        <w:pStyle w:val="HiGRubrik2"/>
      </w:pPr>
      <w:bookmarkStart w:id="10" w:name="_Toc18328189"/>
      <w:r>
        <w:t>Implementation av grafens funktioner</w:t>
      </w:r>
      <w:bookmarkEnd w:id="10"/>
    </w:p>
    <w:p w14:paraId="5495A05F" w14:textId="6BD9F7E4" w:rsidR="009F3924" w:rsidRDefault="009F3924" w:rsidP="009F3924">
      <w:pPr>
        <w:pStyle w:val="HiGBrdtext"/>
      </w:pPr>
      <w:r>
        <w:t xml:space="preserve">För implementationen av grafens funktioner, se den bifogade filen </w:t>
      </w:r>
      <w:r w:rsidRPr="009F3924">
        <w:rPr>
          <w:rStyle w:val="KodlpandeChar"/>
        </w:rPr>
        <w:t>graph.ml</w:t>
      </w:r>
      <w:r>
        <w:t>.</w:t>
      </w:r>
    </w:p>
    <w:p w14:paraId="6B8259F6" w14:textId="6DC6156D" w:rsidR="009F3924" w:rsidRDefault="009F3924" w:rsidP="009F3924">
      <w:pPr>
        <w:pStyle w:val="HiGRubrik2"/>
      </w:pPr>
      <w:bookmarkStart w:id="11" w:name="_Toc18328190"/>
      <w:r>
        <w:t>Programmet GraphAnalyze</w:t>
      </w:r>
      <w:bookmarkEnd w:id="11"/>
    </w:p>
    <w:p w14:paraId="3CEC90AD" w14:textId="2777491B" w:rsidR="00AC54B0" w:rsidRDefault="00AC54B0" w:rsidP="00AC54B0">
      <w:pPr>
        <w:pStyle w:val="HiGBrdtext"/>
      </w:pPr>
      <w:r>
        <w:t>Programmet GraphAnalyze startas genom skalet (kommandotolken) och tar emot en textfil som ett argument. Ett exempel på en textfil ges nedan:</w:t>
      </w:r>
    </w:p>
    <w:p w14:paraId="3F7A2C40" w14:textId="3BEBC7CF" w:rsidR="00AC54B0" w:rsidRPr="0032559B" w:rsidRDefault="00AC54B0" w:rsidP="00AC54B0">
      <w:pPr>
        <w:pStyle w:val="Kodlpande"/>
        <w:ind w:left="720"/>
      </w:pPr>
      <w:r w:rsidRPr="0032559B">
        <w:t>A – B</w:t>
      </w:r>
      <w:r w:rsidRPr="0032559B">
        <w:br/>
        <w:t>B – C</w:t>
      </w:r>
      <w:r w:rsidRPr="0032559B">
        <w:br/>
        <w:t xml:space="preserve">C – A </w:t>
      </w:r>
      <w:r w:rsidRPr="0032559B">
        <w:br/>
        <w:t>D</w:t>
      </w:r>
    </w:p>
    <w:p w14:paraId="63DB50F9" w14:textId="449AEADC" w:rsidR="00AC54B0" w:rsidRDefault="00AC54B0" w:rsidP="00AC54B0">
      <w:pPr>
        <w:pStyle w:val="HiGBrdtext"/>
      </w:pPr>
      <w:r w:rsidRPr="00AC54B0">
        <w:t>Kanter mellan två h</w:t>
      </w:r>
      <w:r>
        <w:t>ö</w:t>
      </w:r>
      <w:r w:rsidRPr="00AC54B0">
        <w:t>rn beskrivs m</w:t>
      </w:r>
      <w:r>
        <w:t>ed två värden som förbinds med ett minustecken enligt ovan. Ett hörn som inte har någon utkant kan läggas till genom att skrivas ensamt på en egen rad (se tecknet ”D” ovan).</w:t>
      </w:r>
      <w:r w:rsidR="00F74E96">
        <w:t xml:space="preserve"> För nuvarande är programmet hårdkodat till att endast ta emot hörn av typen </w:t>
      </w:r>
      <w:r w:rsidR="00F74E96" w:rsidRPr="00F74E96">
        <w:rPr>
          <w:rStyle w:val="KodlpandeChar"/>
        </w:rPr>
        <w:t>OrderedType</w:t>
      </w:r>
      <w:r w:rsidR="00F74E96">
        <w:t xml:space="preserve"> med typen </w:t>
      </w:r>
      <w:r w:rsidR="00F74E96" w:rsidRPr="00F74E96">
        <w:rPr>
          <w:rStyle w:val="KodlpandeChar"/>
        </w:rPr>
        <w:t>t = Pervasives.Char</w:t>
      </w:r>
      <w:r w:rsidR="00F74E96">
        <w:t>. Textfilen ovan beskriver grafen nedan (</w:t>
      </w:r>
      <w:r w:rsidR="00F74E96">
        <w:fldChar w:fldCharType="begin"/>
      </w:r>
      <w:r w:rsidR="00F74E96">
        <w:instrText xml:space="preserve"> REF _Ref17814629 \h </w:instrText>
      </w:r>
      <w:r w:rsidR="00F74E96">
        <w:fldChar w:fldCharType="separate"/>
      </w:r>
      <w:r w:rsidR="00F74E96">
        <w:t xml:space="preserve">Figur </w:t>
      </w:r>
      <w:r w:rsidR="00F74E96">
        <w:rPr>
          <w:noProof/>
        </w:rPr>
        <w:t>1</w:t>
      </w:r>
      <w:r w:rsidR="00F74E96">
        <w:fldChar w:fldCharType="end"/>
      </w:r>
      <w:r w:rsidR="00F74E96">
        <w:t>).</w:t>
      </w:r>
    </w:p>
    <w:p w14:paraId="1B46E55C" w14:textId="77777777" w:rsidR="00F74E96" w:rsidRDefault="00F74E96" w:rsidP="00AC54B0">
      <w:pPr>
        <w:pStyle w:val="HiGBrdtext"/>
      </w:pPr>
    </w:p>
    <w:p w14:paraId="7E502977" w14:textId="77777777" w:rsidR="00F74E96" w:rsidRDefault="00F74E96" w:rsidP="00AC54B0">
      <w:pPr>
        <w:pStyle w:val="HiGBrdtext"/>
      </w:pPr>
    </w:p>
    <w:p w14:paraId="7B29C5CF" w14:textId="77777777" w:rsidR="00F74E96" w:rsidRDefault="00F74E96" w:rsidP="00AC54B0">
      <w:pPr>
        <w:pStyle w:val="HiGBrdtext"/>
      </w:pPr>
    </w:p>
    <w:p w14:paraId="07D2A211" w14:textId="77777777" w:rsidR="00F74E96" w:rsidRDefault="00F74E96" w:rsidP="00AC54B0">
      <w:pPr>
        <w:pStyle w:val="HiGBrdtext"/>
      </w:pPr>
    </w:p>
    <w:p w14:paraId="39A86EF3" w14:textId="44730FEF" w:rsidR="00F74E96" w:rsidRDefault="00F74E96" w:rsidP="00AC54B0">
      <w:pPr>
        <w:pStyle w:val="HiGBrdtext"/>
      </w:pPr>
      <w:r>
        <w:rPr>
          <w:noProof/>
        </w:rPr>
        <mc:AlternateContent>
          <mc:Choice Requires="wps">
            <w:drawing>
              <wp:anchor distT="0" distB="0" distL="114300" distR="114300" simplePos="0" relativeHeight="251660288" behindDoc="0" locked="0" layoutInCell="1" allowOverlap="1" wp14:anchorId="4B9F8B5D" wp14:editId="2D1D2DA6">
                <wp:simplePos x="0" y="0"/>
                <wp:positionH relativeFrom="margin">
                  <wp:align>center</wp:align>
                </wp:positionH>
                <wp:positionV relativeFrom="paragraph">
                  <wp:posOffset>1972635</wp:posOffset>
                </wp:positionV>
                <wp:extent cx="3646805" cy="635"/>
                <wp:effectExtent l="0" t="0" r="0" b="0"/>
                <wp:wrapTopAndBottom/>
                <wp:docPr id="2" name="Textruta 2"/>
                <wp:cNvGraphicFramePr/>
                <a:graphic xmlns:a="http://schemas.openxmlformats.org/drawingml/2006/main">
                  <a:graphicData uri="http://schemas.microsoft.com/office/word/2010/wordprocessingShape">
                    <wps:wsp>
                      <wps:cNvSpPr txBox="1"/>
                      <wps:spPr>
                        <a:xfrm>
                          <a:off x="0" y="0"/>
                          <a:ext cx="3646805" cy="635"/>
                        </a:xfrm>
                        <a:prstGeom prst="rect">
                          <a:avLst/>
                        </a:prstGeom>
                        <a:solidFill>
                          <a:prstClr val="white"/>
                        </a:solidFill>
                        <a:ln>
                          <a:noFill/>
                        </a:ln>
                      </wps:spPr>
                      <wps:txbx>
                        <w:txbxContent>
                          <w:p w14:paraId="3532FAD2" w14:textId="5F5F491E" w:rsidR="00F74E96" w:rsidRPr="00303B57" w:rsidRDefault="00F74E96" w:rsidP="00F74E96">
                            <w:pPr>
                              <w:pStyle w:val="HiGFigurbeskrivning"/>
                              <w:rPr>
                                <w:noProof/>
                                <w:sz w:val="26"/>
                                <w:szCs w:val="26"/>
                              </w:rPr>
                            </w:pPr>
                            <w:bookmarkStart w:id="12" w:name="_Ref17814629"/>
                            <w:r>
                              <w:t xml:space="preserve">Figur </w:t>
                            </w:r>
                            <w:r w:rsidR="00537CEC">
                              <w:fldChar w:fldCharType="begin"/>
                            </w:r>
                            <w:r w:rsidR="00537CEC">
                              <w:instrText xml:space="preserve"> SEQ Figur \* ARABIC </w:instrText>
                            </w:r>
                            <w:r w:rsidR="00537CEC">
                              <w:fldChar w:fldCharType="separate"/>
                            </w:r>
                            <w:r w:rsidR="00E14C36">
                              <w:rPr>
                                <w:noProof/>
                              </w:rPr>
                              <w:t>1</w:t>
                            </w:r>
                            <w:r w:rsidR="00537CEC">
                              <w:rPr>
                                <w:noProof/>
                              </w:rPr>
                              <w:fldChar w:fldCharType="end"/>
                            </w:r>
                            <w:bookmarkEnd w:id="12"/>
                            <w:r>
                              <w:t>: Grafen som beskrivs av exempeltextfilen.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B9F8B5D" id="_x0000_t202" coordsize="21600,21600" o:spt="202" path="m,l,21600r21600,l21600,xe">
                <v:stroke joinstyle="miter"/>
                <v:path gradientshapeok="t" o:connecttype="rect"/>
              </v:shapetype>
              <v:shape id="Textruta 2" o:spid="_x0000_s1026" type="#_x0000_t202" style="position:absolute;margin-left:0;margin-top:155.35pt;width:287.15pt;height:.05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" stroked="f">
                <v:textbox style="mso-fit-shape-to-text:t" inset="0,0,0,0">
                  <w:txbxContent>
                    <w:p w14:paraId="3532FAD2" w14:textId="5F5F491E" w:rsidR="00F74E96" w:rsidRPr="00303B57" w:rsidRDefault="00F74E96" w:rsidP="00F74E96">
                      <w:pPr>
                        <w:pStyle w:val="HiGFigurbeskrivning"/>
                        <w:rPr>
                          <w:noProof/>
                          <w:sz w:val="26"/>
                          <w:szCs w:val="26"/>
                        </w:rPr>
                      </w:pPr>
                      <w:bookmarkStart w:id="13" w:name="_Ref17814629"/>
                      <w:r>
                        <w:t xml:space="preserve">Figur </w:t>
                      </w:r>
                      <w:r w:rsidR="00537CEC">
                        <w:fldChar w:fldCharType="begin"/>
                      </w:r>
                      <w:r w:rsidR="00537CEC">
                        <w:instrText xml:space="preserve"> SEQ Figur \* ARABIC </w:instrText>
                      </w:r>
                      <w:r w:rsidR="00537CEC">
                        <w:fldChar w:fldCharType="separate"/>
                      </w:r>
                      <w:r w:rsidR="00E14C36">
                        <w:rPr>
                          <w:noProof/>
                        </w:rPr>
                        <w:t>1</w:t>
                      </w:r>
                      <w:r w:rsidR="00537CEC">
                        <w:rPr>
                          <w:noProof/>
                        </w:rPr>
                        <w:fldChar w:fldCharType="end"/>
                      </w:r>
                      <w:bookmarkEnd w:id="13"/>
                      <w:r>
                        <w:t>: Grafen som beskrivs av exempeltextfilen.</w:t>
                      </w:r>
                    </w:p>
                  </w:txbxContent>
                </v:textbox>
                <w10:wrap type="topAndBottom" anchorx="margin"/>
              </v:shape>
            </w:pict>
          </mc:Fallback>
        </mc:AlternateContent>
      </w:r>
      <w:r>
        <w:rPr>
          <w:noProof/>
        </w:rPr>
        <w:drawing>
          <wp:anchor distT="0" distB="0" distL="114300" distR="114300" simplePos="0" relativeHeight="251658240" behindDoc="1" locked="0" layoutInCell="1" allowOverlap="1" wp14:anchorId="7D10401F" wp14:editId="5126F838">
            <wp:simplePos x="0" y="0"/>
            <wp:positionH relativeFrom="margin">
              <wp:align>center</wp:align>
            </wp:positionH>
            <wp:positionV relativeFrom="paragraph">
              <wp:posOffset>60</wp:posOffset>
            </wp:positionV>
            <wp:extent cx="1857375" cy="1971675"/>
            <wp:effectExtent l="0" t="0" r="9525" b="9525"/>
            <wp:wrapTopAndBottom/>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57375" cy="1971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3E4119" w14:textId="77777777" w:rsidR="00E14C36" w:rsidRDefault="00E14C36" w:rsidP="00E14C36">
      <w:pPr>
        <w:pStyle w:val="HiGRubrik2"/>
      </w:pPr>
      <w:bookmarkStart w:id="14" w:name="_Toc18328191"/>
      <w:r>
        <w:t>Testning av graph.ml</w:t>
      </w:r>
      <w:bookmarkEnd w:id="14"/>
    </w:p>
    <w:p w14:paraId="08EBF5B8" w14:textId="1F575512" w:rsidR="00E14C36" w:rsidRDefault="00E14C36" w:rsidP="00E14C36">
      <w:pPr>
        <w:pStyle w:val="HiGBrdtext"/>
      </w:pPr>
      <w:r>
        <w:t xml:space="preserve">Nedan är resultatet av exekvering av testfilen </w:t>
      </w:r>
      <w:r w:rsidRPr="00E14C36">
        <w:rPr>
          <w:rStyle w:val="KodlpandeChar"/>
        </w:rPr>
        <w:t>test_graph.ml</w:t>
      </w:r>
      <w:r>
        <w:t xml:space="preserve"> (se bifogat för denna fil):</w:t>
      </w:r>
    </w:p>
    <w:p w14:paraId="5862948A" w14:textId="77777777" w:rsidR="00E14C36" w:rsidRPr="00E14C36" w:rsidRDefault="00E14C36" w:rsidP="00E14C36">
      <w:pPr>
        <w:pStyle w:val="Kodlpande"/>
        <w:spacing w:after="0"/>
        <w:ind w:left="720"/>
      </w:pPr>
      <w:r w:rsidRPr="00E14C36">
        <w:t xml:space="preserve">vagrant@vm3110-2019sp:~/OCaml/Projekt/src$ ./test_graph.native </w:t>
      </w:r>
    </w:p>
    <w:p w14:paraId="58E965BF" w14:textId="77777777" w:rsidR="00E14C36" w:rsidRPr="00E14C36" w:rsidRDefault="00E14C36" w:rsidP="00E14C36">
      <w:pPr>
        <w:pStyle w:val="Kodlpande"/>
        <w:spacing w:after="0"/>
        <w:ind w:left="720"/>
      </w:pPr>
      <w:r w:rsidRPr="00E14C36">
        <w:t>After creating empty graph:</w:t>
      </w:r>
    </w:p>
    <w:p w14:paraId="0CF134A5" w14:textId="77777777" w:rsidR="00E14C36" w:rsidRPr="00E14C36" w:rsidRDefault="00E14C36" w:rsidP="00E14C36">
      <w:pPr>
        <w:pStyle w:val="Kodlpande"/>
        <w:spacing w:after="0"/>
        <w:ind w:left="720"/>
      </w:pPr>
      <w:r w:rsidRPr="00E14C36">
        <w:t>num_edges should be zero: 0</w:t>
      </w:r>
    </w:p>
    <w:p w14:paraId="1C7D52C5" w14:textId="77777777" w:rsidR="00E14C36" w:rsidRPr="00E14C36" w:rsidRDefault="00E14C36" w:rsidP="00E14C36">
      <w:pPr>
        <w:pStyle w:val="Kodlpande"/>
        <w:spacing w:after="0"/>
        <w:ind w:left="720"/>
      </w:pPr>
      <w:r w:rsidRPr="00E14C36">
        <w:t>num_vertices should be zero: 0</w:t>
      </w:r>
    </w:p>
    <w:p w14:paraId="0EDD0538" w14:textId="77777777" w:rsidR="00E14C36" w:rsidRPr="00E14C36" w:rsidRDefault="00E14C36" w:rsidP="00E14C36">
      <w:pPr>
        <w:pStyle w:val="Kodlpande"/>
        <w:spacing w:after="0"/>
        <w:ind w:left="720"/>
      </w:pPr>
      <w:r w:rsidRPr="00E14C36">
        <w:t xml:space="preserve">Test add_vertex: </w:t>
      </w:r>
    </w:p>
    <w:p w14:paraId="501DEAEB" w14:textId="77777777" w:rsidR="00E14C36" w:rsidRPr="00E14C36" w:rsidRDefault="00E14C36" w:rsidP="00E14C36">
      <w:pPr>
        <w:pStyle w:val="Kodlpande"/>
        <w:spacing w:after="0"/>
        <w:ind w:left="720"/>
      </w:pPr>
      <w:r w:rsidRPr="00E14C36">
        <w:t xml:space="preserve">Output: </w:t>
      </w:r>
    </w:p>
    <w:p w14:paraId="26CA0E57" w14:textId="77777777" w:rsidR="00E14C36" w:rsidRPr="00E14C36" w:rsidRDefault="00E14C36" w:rsidP="00E14C36">
      <w:pPr>
        <w:pStyle w:val="Kodlpande"/>
        <w:spacing w:after="0"/>
        <w:ind w:left="720"/>
      </w:pPr>
      <w:r w:rsidRPr="00E14C36">
        <w:t xml:space="preserve">'a': </w:t>
      </w:r>
    </w:p>
    <w:p w14:paraId="3094F8B2" w14:textId="77777777" w:rsidR="00E14C36" w:rsidRPr="00E14C36" w:rsidRDefault="00E14C36" w:rsidP="00E14C36">
      <w:pPr>
        <w:pStyle w:val="Kodlpande"/>
        <w:spacing w:after="0"/>
        <w:ind w:left="720"/>
      </w:pPr>
      <w:r w:rsidRPr="00E14C36">
        <w:t xml:space="preserve">'b': </w:t>
      </w:r>
    </w:p>
    <w:p w14:paraId="5E159D61" w14:textId="77777777" w:rsidR="00E14C36" w:rsidRPr="00E14C36" w:rsidRDefault="00E14C36" w:rsidP="00E14C36">
      <w:pPr>
        <w:pStyle w:val="Kodlpande"/>
        <w:spacing w:after="0"/>
        <w:ind w:left="720"/>
      </w:pPr>
    </w:p>
    <w:p w14:paraId="7E436E79" w14:textId="77777777" w:rsidR="00E14C36" w:rsidRPr="00E14C36" w:rsidRDefault="00E14C36" w:rsidP="00E14C36">
      <w:pPr>
        <w:pStyle w:val="Kodlpande"/>
        <w:spacing w:after="0"/>
        <w:ind w:left="720"/>
      </w:pPr>
      <w:r w:rsidRPr="00E14C36">
        <w:t>After add_edge 'a' 'b':</w:t>
      </w:r>
    </w:p>
    <w:p w14:paraId="7BF208CC" w14:textId="77777777" w:rsidR="00E14C36" w:rsidRPr="00E14C36" w:rsidRDefault="00E14C36" w:rsidP="00E14C36">
      <w:pPr>
        <w:pStyle w:val="Kodlpande"/>
        <w:spacing w:after="0"/>
        <w:ind w:left="720"/>
      </w:pPr>
      <w:r w:rsidRPr="00E14C36">
        <w:t>num_edges should be 1: 1</w:t>
      </w:r>
    </w:p>
    <w:p w14:paraId="0F48693B" w14:textId="77777777" w:rsidR="00E14C36" w:rsidRPr="00E14C36" w:rsidRDefault="00E14C36" w:rsidP="00E14C36">
      <w:pPr>
        <w:pStyle w:val="Kodlpande"/>
        <w:spacing w:after="0"/>
        <w:ind w:left="720"/>
      </w:pPr>
      <w:r w:rsidRPr="00E14C36">
        <w:t>num_vertices should be 2: 2</w:t>
      </w:r>
    </w:p>
    <w:p w14:paraId="67F9BE4B" w14:textId="77777777" w:rsidR="00E14C36" w:rsidRPr="00E14C36" w:rsidRDefault="00E14C36" w:rsidP="00E14C36">
      <w:pPr>
        <w:pStyle w:val="Kodlpande"/>
        <w:spacing w:after="0"/>
        <w:ind w:left="720"/>
      </w:pPr>
    </w:p>
    <w:p w14:paraId="7306367C" w14:textId="77777777" w:rsidR="00E14C36" w:rsidRPr="00E14C36" w:rsidRDefault="00E14C36" w:rsidP="00E14C36">
      <w:pPr>
        <w:pStyle w:val="Kodlpande"/>
        <w:spacing w:after="0"/>
        <w:ind w:left="720"/>
      </w:pPr>
      <w:r w:rsidRPr="00E14C36">
        <w:t>Test from_list by building graph from the list [('a', ['b';'d']); ('b', ['c']); ('c', ['a'])]:</w:t>
      </w:r>
    </w:p>
    <w:p w14:paraId="50651AD2" w14:textId="77777777" w:rsidR="00E14C36" w:rsidRPr="00E14C36" w:rsidRDefault="00E14C36" w:rsidP="00E14C36">
      <w:pPr>
        <w:pStyle w:val="Kodlpande"/>
        <w:spacing w:after="0"/>
        <w:ind w:left="720"/>
      </w:pPr>
      <w:r w:rsidRPr="00E14C36">
        <w:t>num_edges should be 4: 4</w:t>
      </w:r>
    </w:p>
    <w:p w14:paraId="51C2DA28" w14:textId="77777777" w:rsidR="00E14C36" w:rsidRPr="00E14C36" w:rsidRDefault="00E14C36" w:rsidP="00E14C36">
      <w:pPr>
        <w:pStyle w:val="Kodlpande"/>
        <w:spacing w:after="0"/>
        <w:ind w:left="720"/>
      </w:pPr>
      <w:r w:rsidRPr="00E14C36">
        <w:t>num_vertices should be 4: 4</w:t>
      </w:r>
    </w:p>
    <w:p w14:paraId="3B3811A4" w14:textId="77777777" w:rsidR="00E14C36" w:rsidRPr="00E14C36" w:rsidRDefault="00E14C36" w:rsidP="00E14C36">
      <w:pPr>
        <w:pStyle w:val="Kodlpande"/>
        <w:spacing w:after="0"/>
        <w:ind w:left="720"/>
      </w:pPr>
    </w:p>
    <w:p w14:paraId="710983A3" w14:textId="77777777" w:rsidR="00E14C36" w:rsidRPr="00E14C36" w:rsidRDefault="00E14C36" w:rsidP="00E14C36">
      <w:pPr>
        <w:pStyle w:val="Kodlpande"/>
        <w:spacing w:after="0"/>
        <w:ind w:left="720"/>
      </w:pPr>
      <w:r w:rsidRPr="00E14C36">
        <w:t xml:space="preserve">Test to_list by printing the list made from the previously made graph: </w:t>
      </w:r>
    </w:p>
    <w:p w14:paraId="150BF3DC" w14:textId="77777777" w:rsidR="00E14C36" w:rsidRPr="00E14C36" w:rsidRDefault="00E14C36" w:rsidP="00E14C36">
      <w:pPr>
        <w:pStyle w:val="Kodlpande"/>
        <w:spacing w:after="0"/>
        <w:ind w:left="720"/>
      </w:pPr>
      <w:r w:rsidRPr="00E14C36">
        <w:t xml:space="preserve">'a': 'b', 'd', </w:t>
      </w:r>
    </w:p>
    <w:p w14:paraId="06970B47" w14:textId="77777777" w:rsidR="00E14C36" w:rsidRPr="00E14C36" w:rsidRDefault="00E14C36" w:rsidP="00E14C36">
      <w:pPr>
        <w:pStyle w:val="Kodlpande"/>
        <w:spacing w:after="0"/>
        <w:ind w:left="720"/>
      </w:pPr>
      <w:r w:rsidRPr="00E14C36">
        <w:t xml:space="preserve">'b': 'c', </w:t>
      </w:r>
    </w:p>
    <w:p w14:paraId="6B9859CA" w14:textId="77777777" w:rsidR="00E14C36" w:rsidRPr="00E14C36" w:rsidRDefault="00E14C36" w:rsidP="00E14C36">
      <w:pPr>
        <w:pStyle w:val="Kodlpande"/>
        <w:spacing w:after="0"/>
        <w:ind w:left="720"/>
      </w:pPr>
      <w:r w:rsidRPr="00E14C36">
        <w:t xml:space="preserve">'c': 'a', </w:t>
      </w:r>
    </w:p>
    <w:p w14:paraId="4EB980A9" w14:textId="77777777" w:rsidR="00E14C36" w:rsidRPr="00E14C36" w:rsidRDefault="00E14C36" w:rsidP="00E14C36">
      <w:pPr>
        <w:pStyle w:val="Kodlpande"/>
        <w:spacing w:after="0"/>
        <w:ind w:left="720"/>
      </w:pPr>
      <w:r w:rsidRPr="00E14C36">
        <w:t xml:space="preserve">'d': </w:t>
      </w:r>
    </w:p>
    <w:p w14:paraId="3D89AAFC" w14:textId="77777777" w:rsidR="00E14C36" w:rsidRPr="00E14C36" w:rsidRDefault="00E14C36" w:rsidP="00E14C36">
      <w:pPr>
        <w:pStyle w:val="Kodlpande"/>
        <w:spacing w:after="0"/>
        <w:ind w:left="720"/>
      </w:pPr>
    </w:p>
    <w:p w14:paraId="65716C59" w14:textId="77777777" w:rsidR="00E14C36" w:rsidRPr="00E14C36" w:rsidRDefault="00E14C36" w:rsidP="00E14C36">
      <w:pPr>
        <w:pStyle w:val="Kodlpande"/>
        <w:spacing w:after="0"/>
        <w:ind w:left="720"/>
      </w:pPr>
      <w:r w:rsidRPr="00E14C36">
        <w:t xml:space="preserve">Test vertex_degree_list on the graph: </w:t>
      </w:r>
    </w:p>
    <w:p w14:paraId="4B567443" w14:textId="77777777" w:rsidR="00E14C36" w:rsidRPr="00E14C36" w:rsidRDefault="00E14C36" w:rsidP="00E14C36">
      <w:pPr>
        <w:pStyle w:val="Kodlpande"/>
        <w:spacing w:after="0"/>
        <w:ind w:left="720"/>
      </w:pPr>
      <w:r w:rsidRPr="00E14C36">
        <w:t>Output should be:</w:t>
      </w:r>
    </w:p>
    <w:p w14:paraId="4EB717B0" w14:textId="77777777" w:rsidR="00E14C36" w:rsidRPr="00E14C36" w:rsidRDefault="00E14C36" w:rsidP="00E14C36">
      <w:pPr>
        <w:pStyle w:val="Kodlpande"/>
        <w:spacing w:after="0"/>
        <w:ind w:left="720"/>
      </w:pPr>
      <w:r w:rsidRPr="00E14C36">
        <w:t>'a': 3</w:t>
      </w:r>
    </w:p>
    <w:p w14:paraId="6114A39C" w14:textId="77777777" w:rsidR="00E14C36" w:rsidRPr="00E14C36" w:rsidRDefault="00E14C36" w:rsidP="00E14C36">
      <w:pPr>
        <w:pStyle w:val="Kodlpande"/>
        <w:spacing w:after="0"/>
        <w:ind w:left="720"/>
      </w:pPr>
      <w:r w:rsidRPr="00E14C36">
        <w:lastRenderedPageBreak/>
        <w:t>'b': 2</w:t>
      </w:r>
    </w:p>
    <w:p w14:paraId="6FD58E5B" w14:textId="77777777" w:rsidR="00E14C36" w:rsidRPr="00E14C36" w:rsidRDefault="00E14C36" w:rsidP="00E14C36">
      <w:pPr>
        <w:pStyle w:val="Kodlpande"/>
        <w:spacing w:after="0"/>
        <w:ind w:left="720"/>
      </w:pPr>
      <w:r w:rsidRPr="00E14C36">
        <w:t>'c': 2</w:t>
      </w:r>
    </w:p>
    <w:p w14:paraId="6EC32E78" w14:textId="77777777" w:rsidR="00E14C36" w:rsidRPr="00E14C36" w:rsidRDefault="00E14C36" w:rsidP="00E14C36">
      <w:pPr>
        <w:pStyle w:val="Kodlpande"/>
        <w:spacing w:after="0"/>
        <w:ind w:left="720"/>
      </w:pPr>
      <w:r w:rsidRPr="00E14C36">
        <w:t>'d': 1</w:t>
      </w:r>
    </w:p>
    <w:p w14:paraId="50DAA3B5" w14:textId="77777777" w:rsidR="00E14C36" w:rsidRPr="00E14C36" w:rsidRDefault="00E14C36" w:rsidP="00E14C36">
      <w:pPr>
        <w:pStyle w:val="Kodlpande"/>
        <w:spacing w:after="0"/>
        <w:ind w:left="720"/>
      </w:pPr>
      <w:r w:rsidRPr="00E14C36">
        <w:t xml:space="preserve">Output: </w:t>
      </w:r>
    </w:p>
    <w:p w14:paraId="6EC7492B" w14:textId="77777777" w:rsidR="00E14C36" w:rsidRPr="00E14C36" w:rsidRDefault="00E14C36" w:rsidP="00E14C36">
      <w:pPr>
        <w:pStyle w:val="Kodlpande"/>
        <w:spacing w:after="0"/>
        <w:ind w:left="720"/>
      </w:pPr>
      <w:r w:rsidRPr="00E14C36">
        <w:t>'a': 3</w:t>
      </w:r>
    </w:p>
    <w:p w14:paraId="6E4EDE78" w14:textId="77777777" w:rsidR="00E14C36" w:rsidRPr="00E14C36" w:rsidRDefault="00E14C36" w:rsidP="00E14C36">
      <w:pPr>
        <w:pStyle w:val="Kodlpande"/>
        <w:spacing w:after="0"/>
        <w:ind w:left="720"/>
      </w:pPr>
      <w:r w:rsidRPr="00E14C36">
        <w:t>'b': 2</w:t>
      </w:r>
    </w:p>
    <w:p w14:paraId="62B99881" w14:textId="77777777" w:rsidR="00E14C36" w:rsidRPr="00E14C36" w:rsidRDefault="00E14C36" w:rsidP="00E14C36">
      <w:pPr>
        <w:pStyle w:val="Kodlpande"/>
        <w:spacing w:after="0"/>
        <w:ind w:left="720"/>
      </w:pPr>
      <w:r w:rsidRPr="00E14C36">
        <w:t>'c': 2</w:t>
      </w:r>
    </w:p>
    <w:p w14:paraId="051C70E5" w14:textId="77777777" w:rsidR="00E14C36" w:rsidRPr="00E14C36" w:rsidRDefault="00E14C36" w:rsidP="00E14C36">
      <w:pPr>
        <w:pStyle w:val="Kodlpande"/>
        <w:spacing w:after="0"/>
        <w:ind w:left="720"/>
      </w:pPr>
      <w:r w:rsidRPr="00E14C36">
        <w:t>'d': 1</w:t>
      </w:r>
    </w:p>
    <w:p w14:paraId="2F23C77A" w14:textId="77777777" w:rsidR="00E14C36" w:rsidRPr="00E14C36" w:rsidRDefault="00E14C36" w:rsidP="00E14C36">
      <w:pPr>
        <w:pStyle w:val="Kodlpande"/>
        <w:spacing w:after="0"/>
        <w:ind w:left="720"/>
      </w:pPr>
    </w:p>
    <w:p w14:paraId="0AA85556" w14:textId="77777777" w:rsidR="00E14C36" w:rsidRPr="00E14C36" w:rsidRDefault="00E14C36" w:rsidP="00E14C36">
      <w:pPr>
        <w:pStyle w:val="Kodlpande"/>
        <w:spacing w:after="0"/>
        <w:ind w:left="720"/>
      </w:pPr>
      <w:r w:rsidRPr="00E14C36">
        <w:t xml:space="preserve">Test to_string: </w:t>
      </w:r>
    </w:p>
    <w:p w14:paraId="76DE78B0" w14:textId="77777777" w:rsidR="00E14C36" w:rsidRPr="00E14C36" w:rsidRDefault="00E14C36" w:rsidP="00E14C36">
      <w:pPr>
        <w:pStyle w:val="Kodlpande"/>
        <w:spacing w:after="0"/>
        <w:ind w:left="720"/>
      </w:pPr>
      <w:r w:rsidRPr="00E14C36">
        <w:t>Output should be:</w:t>
      </w:r>
    </w:p>
    <w:p w14:paraId="4FC8FDD5" w14:textId="77777777" w:rsidR="00E14C36" w:rsidRPr="00E14C36" w:rsidRDefault="00E14C36" w:rsidP="00E14C36">
      <w:pPr>
        <w:pStyle w:val="Kodlpande"/>
        <w:spacing w:after="0"/>
        <w:ind w:left="720"/>
      </w:pPr>
      <w:r w:rsidRPr="00E14C36">
        <w:t>'a': 'b', 'd'</w:t>
      </w:r>
    </w:p>
    <w:p w14:paraId="6CBEC4FE" w14:textId="77777777" w:rsidR="00E14C36" w:rsidRPr="00E14C36" w:rsidRDefault="00E14C36" w:rsidP="00E14C36">
      <w:pPr>
        <w:pStyle w:val="Kodlpande"/>
        <w:spacing w:after="0"/>
        <w:ind w:left="720"/>
      </w:pPr>
      <w:r w:rsidRPr="00E14C36">
        <w:t>'b': 'c'</w:t>
      </w:r>
    </w:p>
    <w:p w14:paraId="6D9844B3" w14:textId="77777777" w:rsidR="00E14C36" w:rsidRPr="00E14C36" w:rsidRDefault="00E14C36" w:rsidP="00E14C36">
      <w:pPr>
        <w:pStyle w:val="Kodlpande"/>
        <w:spacing w:after="0"/>
        <w:ind w:left="720"/>
      </w:pPr>
      <w:r w:rsidRPr="00E14C36">
        <w:t>'c': 'a'</w:t>
      </w:r>
    </w:p>
    <w:p w14:paraId="05906DC2" w14:textId="77777777" w:rsidR="00E14C36" w:rsidRPr="00E14C36" w:rsidRDefault="00E14C36" w:rsidP="00E14C36">
      <w:pPr>
        <w:pStyle w:val="Kodlpande"/>
        <w:spacing w:after="0"/>
        <w:ind w:left="720"/>
      </w:pPr>
      <w:r w:rsidRPr="00E14C36">
        <w:t>'d':</w:t>
      </w:r>
    </w:p>
    <w:p w14:paraId="10CF6028" w14:textId="77777777" w:rsidR="00E14C36" w:rsidRPr="00E14C36" w:rsidRDefault="00E14C36" w:rsidP="00E14C36">
      <w:pPr>
        <w:pStyle w:val="Kodlpande"/>
        <w:spacing w:after="0"/>
        <w:ind w:left="720"/>
      </w:pPr>
      <w:r w:rsidRPr="00E14C36">
        <w:t xml:space="preserve">Output: </w:t>
      </w:r>
    </w:p>
    <w:p w14:paraId="7EA8863D" w14:textId="77777777" w:rsidR="00E14C36" w:rsidRPr="00E14C36" w:rsidRDefault="00E14C36" w:rsidP="00E14C36">
      <w:pPr>
        <w:pStyle w:val="Kodlpande"/>
        <w:spacing w:after="0"/>
        <w:ind w:left="720"/>
      </w:pPr>
      <w:r w:rsidRPr="00E14C36">
        <w:t>'a': 'b', 'd'</w:t>
      </w:r>
    </w:p>
    <w:p w14:paraId="2232DCB4" w14:textId="77777777" w:rsidR="00E14C36" w:rsidRPr="00E14C36" w:rsidRDefault="00E14C36" w:rsidP="00E14C36">
      <w:pPr>
        <w:pStyle w:val="Kodlpande"/>
        <w:spacing w:after="0"/>
        <w:ind w:left="720"/>
      </w:pPr>
      <w:r w:rsidRPr="00E14C36">
        <w:t>'b': 'c'</w:t>
      </w:r>
    </w:p>
    <w:p w14:paraId="1449B9B0" w14:textId="77777777" w:rsidR="00E14C36" w:rsidRPr="00E14C36" w:rsidRDefault="00E14C36" w:rsidP="00E14C36">
      <w:pPr>
        <w:pStyle w:val="Kodlpande"/>
        <w:spacing w:after="0"/>
        <w:ind w:left="720"/>
      </w:pPr>
      <w:r w:rsidRPr="00E14C36">
        <w:t>'c': 'a'</w:t>
      </w:r>
    </w:p>
    <w:p w14:paraId="6B6555AC" w14:textId="77777777" w:rsidR="00E14C36" w:rsidRPr="00E14C36" w:rsidRDefault="00E14C36" w:rsidP="00E14C36">
      <w:pPr>
        <w:pStyle w:val="Kodlpande"/>
        <w:spacing w:after="0"/>
        <w:ind w:left="720"/>
      </w:pPr>
      <w:r w:rsidRPr="00E14C36">
        <w:t xml:space="preserve">'d': </w:t>
      </w:r>
    </w:p>
    <w:p w14:paraId="2994A54A" w14:textId="77777777" w:rsidR="00E14C36" w:rsidRPr="00E14C36" w:rsidRDefault="00E14C36" w:rsidP="00E14C36">
      <w:pPr>
        <w:pStyle w:val="Kodlpande"/>
        <w:spacing w:after="0"/>
        <w:ind w:left="720"/>
      </w:pPr>
    </w:p>
    <w:p w14:paraId="4695E0D3" w14:textId="77777777" w:rsidR="00E14C36" w:rsidRPr="00E14C36" w:rsidRDefault="00E14C36" w:rsidP="00E14C36">
      <w:pPr>
        <w:pStyle w:val="Kodlpande"/>
        <w:spacing w:after="0"/>
        <w:ind w:left="720"/>
      </w:pPr>
      <w:r w:rsidRPr="00E14C36">
        <w:t xml:space="preserve">Test num_cycles: </w:t>
      </w:r>
    </w:p>
    <w:p w14:paraId="7EDEC96D" w14:textId="77777777" w:rsidR="00E14C36" w:rsidRDefault="00E14C36" w:rsidP="00E14C36">
      <w:pPr>
        <w:pStyle w:val="Kodlpande"/>
        <w:spacing w:after="0"/>
        <w:ind w:left="720"/>
      </w:pPr>
      <w:r>
        <w:t>Output should be: 2</w:t>
      </w:r>
    </w:p>
    <w:p w14:paraId="74674DC1" w14:textId="43E26571" w:rsidR="00E14C36" w:rsidRDefault="00E14C36" w:rsidP="00E14C36">
      <w:pPr>
        <w:pStyle w:val="Kodlpande"/>
        <w:spacing w:after="0"/>
        <w:ind w:left="720"/>
      </w:pPr>
      <w:r>
        <w:t>Output: 2</w:t>
      </w:r>
    </w:p>
    <w:p w14:paraId="7B0AD382" w14:textId="2E31FCB7" w:rsidR="00F74E96" w:rsidRDefault="00E14C36" w:rsidP="00F74E96">
      <w:pPr>
        <w:pStyle w:val="HiGRubrik2"/>
      </w:pPr>
      <w:bookmarkStart w:id="15" w:name="_Toc18328192"/>
      <w:r>
        <w:t xml:space="preserve">Exekvering </w:t>
      </w:r>
      <w:r w:rsidR="00F74E96">
        <w:t>av GraphAnalyze</w:t>
      </w:r>
      <w:bookmarkEnd w:id="15"/>
    </w:p>
    <w:p w14:paraId="27E36777" w14:textId="7B19859D" w:rsidR="00E14C36" w:rsidRDefault="00E14C36" w:rsidP="00F74E96">
      <w:pPr>
        <w:pStyle w:val="HiGBrdtext"/>
      </w:pPr>
      <w:r>
        <w:t xml:space="preserve">Nedan är resultatet av exekvering av GraphAnalyze.ml med textfilen edges.txt som indata, se </w:t>
      </w:r>
      <w:r>
        <w:fldChar w:fldCharType="begin"/>
      </w:r>
      <w:r>
        <w:instrText xml:space="preserve"> REF _Ref18327886 \h </w:instrText>
      </w:r>
      <w:r>
        <w:fldChar w:fldCharType="separate"/>
      </w:r>
      <w:r>
        <w:t xml:space="preserve">Figur </w:t>
      </w:r>
      <w:r>
        <w:rPr>
          <w:noProof/>
        </w:rPr>
        <w:t>2</w:t>
      </w:r>
      <w:r>
        <w:fldChar w:fldCharType="end"/>
      </w:r>
      <w:r>
        <w:t>. Båda dessa filer är bifogade med denna rapport.</w:t>
      </w:r>
    </w:p>
    <w:p w14:paraId="1AF02BC7" w14:textId="2E01F4F6" w:rsidR="00F74E96" w:rsidRPr="00F74E96" w:rsidRDefault="00E14C36" w:rsidP="00F74E96">
      <w:pPr>
        <w:pStyle w:val="HiGBrdtext"/>
      </w:pPr>
      <w:r>
        <w:t xml:space="preserve"> </w:t>
      </w:r>
      <w:r>
        <w:rPr>
          <w:noProof/>
        </w:rPr>
        <mc:AlternateContent>
          <mc:Choice Requires="wps">
            <w:drawing>
              <wp:anchor distT="0" distB="0" distL="114300" distR="114300" simplePos="0" relativeHeight="251664384" behindDoc="1" locked="0" layoutInCell="1" allowOverlap="1" wp14:anchorId="1C1F5657" wp14:editId="7DE968FB">
                <wp:simplePos x="0" y="0"/>
                <wp:positionH relativeFrom="column">
                  <wp:posOffset>-4445</wp:posOffset>
                </wp:positionH>
                <wp:positionV relativeFrom="paragraph">
                  <wp:posOffset>3514725</wp:posOffset>
                </wp:positionV>
                <wp:extent cx="5039360" cy="635"/>
                <wp:effectExtent l="0" t="0" r="0" b="0"/>
                <wp:wrapTight wrapText="bothSides">
                  <wp:wrapPolygon edited="0">
                    <wp:start x="0" y="0"/>
                    <wp:lineTo x="0" y="21600"/>
                    <wp:lineTo x="21600" y="21600"/>
                    <wp:lineTo x="21600" y="0"/>
                  </wp:wrapPolygon>
                </wp:wrapTight>
                <wp:docPr id="4" name="Textruta 4"/>
                <wp:cNvGraphicFramePr/>
                <a:graphic xmlns:a="http://schemas.openxmlformats.org/drawingml/2006/main">
                  <a:graphicData uri="http://schemas.microsoft.com/office/word/2010/wordprocessingShape">
                    <wps:wsp>
                      <wps:cNvSpPr txBox="1"/>
                      <wps:spPr>
                        <a:xfrm>
                          <a:off x="0" y="0"/>
                          <a:ext cx="5039360" cy="635"/>
                        </a:xfrm>
                        <a:prstGeom prst="rect">
                          <a:avLst/>
                        </a:prstGeom>
                        <a:solidFill>
                          <a:prstClr val="white"/>
                        </a:solidFill>
                        <a:ln>
                          <a:noFill/>
                        </a:ln>
                      </wps:spPr>
                      <wps:txbx>
                        <w:txbxContent>
                          <w:p w14:paraId="48A635F7" w14:textId="1EE0B3DC" w:rsidR="00E14C36" w:rsidRPr="008D5369" w:rsidRDefault="00E14C36" w:rsidP="00E14C36">
                            <w:pPr>
                              <w:pStyle w:val="HiGFigurbeskrivning"/>
                              <w:rPr>
                                <w:sz w:val="26"/>
                                <w:szCs w:val="26"/>
                              </w:rPr>
                            </w:pPr>
                            <w:bookmarkStart w:id="16" w:name="_Ref18327886"/>
                            <w:r>
                              <w:t xml:space="preserve">Figur </w:t>
                            </w:r>
                            <w:fldSimple w:instr=" SEQ Figur \* ARABIC ">
                              <w:r>
                                <w:rPr>
                                  <w:noProof/>
                                </w:rPr>
                                <w:t>2</w:t>
                              </w:r>
                            </w:fldSimple>
                            <w:bookmarkEnd w:id="16"/>
                            <w:r>
                              <w:t>: Exekvering av GraphAnalyze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1F5657" id="Textruta 4" o:spid="_x0000_s1027" type="#_x0000_t202" style="position:absolute;margin-left:-.35pt;margin-top:276.75pt;width:396.8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" stroked="f">
                <v:textbox style="mso-fit-shape-to-text:t" inset="0,0,0,0">
                  <w:txbxContent>
                    <w:p w14:paraId="48A635F7" w14:textId="1EE0B3DC" w:rsidR="00E14C36" w:rsidRPr="008D5369" w:rsidRDefault="00E14C36" w:rsidP="00E14C36">
                      <w:pPr>
                        <w:pStyle w:val="HiGFigurbeskrivning"/>
                        <w:rPr>
                          <w:sz w:val="26"/>
                          <w:szCs w:val="26"/>
                        </w:rPr>
                      </w:pPr>
                      <w:bookmarkStart w:id="17" w:name="_Ref18327886"/>
                      <w:r>
                        <w:t xml:space="preserve">Figur </w:t>
                      </w:r>
                      <w:fldSimple w:instr=" SEQ Figur \* ARABIC ">
                        <w:r>
                          <w:rPr>
                            <w:noProof/>
                          </w:rPr>
                          <w:t>2</w:t>
                        </w:r>
                      </w:fldSimple>
                      <w:bookmarkEnd w:id="17"/>
                      <w:r>
                        <w:t>: Exekvering av GraphAnalyze</w:t>
                      </w:r>
                    </w:p>
                  </w:txbxContent>
                </v:textbox>
                <w10:wrap type="tight"/>
              </v:shape>
            </w:pict>
          </mc:Fallback>
        </mc:AlternateContent>
      </w:r>
      <w:r>
        <w:rPr>
          <w:noProof/>
        </w:rPr>
        <w:drawing>
          <wp:anchor distT="0" distB="0" distL="114300" distR="114300" simplePos="0" relativeHeight="251662336" behindDoc="1" locked="0" layoutInCell="1" allowOverlap="1" wp14:anchorId="45B01053" wp14:editId="7836BDE3">
            <wp:simplePos x="0" y="0"/>
            <wp:positionH relativeFrom="margin">
              <wp:align>center</wp:align>
            </wp:positionH>
            <wp:positionV relativeFrom="paragraph">
              <wp:posOffset>266065</wp:posOffset>
            </wp:positionV>
            <wp:extent cx="5039360" cy="3350260"/>
            <wp:effectExtent l="0" t="0" r="8890" b="2540"/>
            <wp:wrapTight wrapText="bothSides">
              <wp:wrapPolygon edited="0">
                <wp:start x="0" y="0"/>
                <wp:lineTo x="0" y="21494"/>
                <wp:lineTo x="21556" y="21494"/>
                <wp:lineTo x="21556" y="0"/>
                <wp:lineTo x="0" y="0"/>
              </wp:wrapPolygon>
            </wp:wrapTight>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9360" cy="33502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F96DD1" w14:textId="0A3A5C89" w:rsidR="00F74E96" w:rsidRDefault="00F74E96" w:rsidP="00F74E96">
      <w:pPr>
        <w:pStyle w:val="HiGRubrik1"/>
      </w:pPr>
      <w:bookmarkStart w:id="18" w:name="_Toc18328193"/>
      <w:r>
        <w:lastRenderedPageBreak/>
        <w:t>Diskussion</w:t>
      </w:r>
      <w:bookmarkEnd w:id="18"/>
    </w:p>
    <w:p w14:paraId="7BFC9EC6" w14:textId="1F380C15" w:rsidR="0084340F" w:rsidRPr="0084340F" w:rsidRDefault="0084340F" w:rsidP="0084340F">
      <w:pPr>
        <w:pStyle w:val="HiGRubrik2"/>
      </w:pPr>
      <w:bookmarkStart w:id="19" w:name="_Toc18328194"/>
      <w:r>
        <w:t>Implementation av num_cycles</w:t>
      </w:r>
      <w:bookmarkEnd w:id="19"/>
    </w:p>
    <w:p w14:paraId="64D98704" w14:textId="41F2C86F" w:rsidR="0084340F" w:rsidRDefault="00F74E96" w:rsidP="0084340F">
      <w:pPr>
        <w:pStyle w:val="HiGBrdtext"/>
      </w:pPr>
      <w:r>
        <w:t xml:space="preserve">Vi hade stora problem med att få </w:t>
      </w:r>
      <w:r w:rsidR="0084340F">
        <w:t xml:space="preserve">funktionen </w:t>
      </w:r>
      <w:r w:rsidR="0084340F" w:rsidRPr="0084340F">
        <w:rPr>
          <w:rStyle w:val="KodlpandeChar"/>
        </w:rPr>
        <w:t>num_cycles</w:t>
      </w:r>
      <w:r w:rsidR="0084340F">
        <w:t xml:space="preserve"> att fungera och till slut hittade vi en fungerande implementation på hemsidan </w:t>
      </w:r>
      <w:hyperlink r:id="rId15" w:history="1">
        <w:r w:rsidR="0084340F">
          <w:rPr>
            <w:rStyle w:val="Hyperlnk"/>
          </w:rPr>
          <w:t>https://ocaml.org/learn/tutorials/99problems.html</w:t>
        </w:r>
      </w:hyperlink>
      <w:r w:rsidR="0084340F">
        <w:t xml:space="preserve"> </w:t>
      </w:r>
      <w:r w:rsidR="00EE69EE">
        <w:t>(</w:t>
      </w:r>
      <w:r w:rsidR="0084340F">
        <w:t>se problem 81 och 82</w:t>
      </w:r>
      <w:r w:rsidR="00EE69EE">
        <w:t>)</w:t>
      </w:r>
      <w:r w:rsidR="0084340F">
        <w:t xml:space="preserve">. Vi har använt oss av denna implementation. Vi förstod hur problemet skulle lösas: genom en depth first search utmed varje kant ut från ett hörn, där varje sökning som avslutades i samma hörn som den påbörjades skulle sparas till en lista. Sedan kunde listans längd enkelt tas fram. Tyvärr var det för komplicerat då vi inte känner oss tillräckligt bekväma med </w:t>
      </w:r>
      <w:r w:rsidR="00EE69EE">
        <w:t>de datastrukturer vi valt att använda och det rekursiva tänket som krävs i funktionell programmering</w:t>
      </w:r>
      <w:r w:rsidR="0084340F">
        <w:t>.</w:t>
      </w:r>
      <w:r w:rsidR="00394468">
        <w:t xml:space="preserve"> Med det sagt så förstår vi hur den nuvarande koden fungerar, men vi lyckades inte skriva kod som använde sig av de datastrukturer som vi har valt att använda oss av.</w:t>
      </w:r>
    </w:p>
    <w:p w14:paraId="23CBE8A0" w14:textId="474E7F63" w:rsidR="0084340F" w:rsidRDefault="0084340F" w:rsidP="0084340F">
      <w:pPr>
        <w:pStyle w:val="HiGRubrik2"/>
      </w:pPr>
      <w:bookmarkStart w:id="20" w:name="_Toc18328195"/>
      <w:r>
        <w:t>Programmet GraphAnalyze</w:t>
      </w:r>
      <w:bookmarkEnd w:id="20"/>
    </w:p>
    <w:p w14:paraId="2979D009" w14:textId="7FA88FF8" w:rsidR="0084340F" w:rsidRDefault="0084340F" w:rsidP="0084340F">
      <w:pPr>
        <w:pStyle w:val="HiGBrdtext"/>
      </w:pPr>
      <w:r>
        <w:t>Programmet är hårdkodat för att ta emot grafer med typen</w:t>
      </w:r>
    </w:p>
    <w:p w14:paraId="5BDB7D07" w14:textId="77777777" w:rsidR="00E14C36" w:rsidRPr="00E14C36" w:rsidRDefault="00E14C36" w:rsidP="00E14C36">
      <w:pPr>
        <w:pStyle w:val="Kodlpande"/>
        <w:ind w:left="720"/>
      </w:pPr>
      <w:r w:rsidRPr="00E14C36">
        <w:t>module OrdChar = struct</w:t>
      </w:r>
    </w:p>
    <w:p w14:paraId="0E585FDF" w14:textId="77777777" w:rsidR="00E14C36" w:rsidRPr="00E14C36" w:rsidRDefault="00E14C36" w:rsidP="00E14C36">
      <w:pPr>
        <w:pStyle w:val="Kodlpande"/>
        <w:ind w:left="720"/>
      </w:pPr>
      <w:r w:rsidRPr="00E14C36">
        <w:t xml:space="preserve">  type t = char</w:t>
      </w:r>
    </w:p>
    <w:p w14:paraId="6F6297D2" w14:textId="77777777" w:rsidR="00E14C36" w:rsidRPr="00E14C36" w:rsidRDefault="00E14C36" w:rsidP="00E14C36">
      <w:pPr>
        <w:pStyle w:val="Kodlpande"/>
        <w:ind w:left="720"/>
      </w:pPr>
      <w:r w:rsidRPr="00E14C36">
        <w:t xml:space="preserve">  let compare = Char.compare</w:t>
      </w:r>
    </w:p>
    <w:p w14:paraId="34673AC4" w14:textId="77777777" w:rsidR="00E14C36" w:rsidRPr="00E14C36" w:rsidRDefault="00E14C36" w:rsidP="00E14C36">
      <w:pPr>
        <w:pStyle w:val="Kodlpande"/>
        <w:ind w:left="720"/>
      </w:pPr>
      <w:r w:rsidRPr="00E14C36">
        <w:t xml:space="preserve">  let to_string t = Printf.sprintf "%C" t</w:t>
      </w:r>
    </w:p>
    <w:p w14:paraId="028E30AD" w14:textId="77464532" w:rsidR="00E14C36" w:rsidRPr="0084340F" w:rsidRDefault="00E14C36" w:rsidP="00E14C36">
      <w:pPr>
        <w:pStyle w:val="Kodlpande"/>
        <w:ind w:left="720"/>
      </w:pPr>
      <w:r>
        <w:t>end</w:t>
      </w:r>
    </w:p>
    <w:p w14:paraId="39628863" w14:textId="5F44136D" w:rsidR="00F74E96" w:rsidRDefault="00E14C36" w:rsidP="00F74E96">
      <w:pPr>
        <w:pStyle w:val="HiGBrdtext"/>
      </w:pPr>
      <w:r>
        <w:t>Man kan istället tänka sig att användaren ges möjligheten att skapa egna typer och skicka in dem till programmet genom kommandotolken.</w:t>
      </w:r>
    </w:p>
    <w:p w14:paraId="51AA2CC4" w14:textId="2D446A55" w:rsidR="00E14C36" w:rsidRPr="00F74E96" w:rsidRDefault="00E14C36" w:rsidP="00F74E96">
      <w:pPr>
        <w:pStyle w:val="HiGBrdtext"/>
      </w:pPr>
      <w:r>
        <w:t xml:space="preserve">Programmet saknar också en del felhantering. För detta skulle man kunna använda </w:t>
      </w:r>
      <w:r w:rsidR="00394468">
        <w:t>datatypen Left/Right som diskuterats av kursens lärare. Tyvärr hann vi inte med att implementera detta.</w:t>
      </w:r>
    </w:p>
    <w:sectPr w:rsidR="00E14C36" w:rsidRPr="00F74E96" w:rsidSect="008F197F">
      <w:footerReference w:type="default" r:id="rId16"/>
      <w:pgSz w:w="11906" w:h="16838" w:code="9"/>
      <w:pgMar w:top="1134" w:right="1985" w:bottom="1701"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20DD37" w14:textId="77777777" w:rsidR="00537CEC" w:rsidRDefault="00537CEC" w:rsidP="004C26C0">
      <w:r>
        <w:separator/>
      </w:r>
    </w:p>
  </w:endnote>
  <w:endnote w:type="continuationSeparator" w:id="0">
    <w:p w14:paraId="2A508B54" w14:textId="77777777" w:rsidR="00537CEC" w:rsidRDefault="00537CEC" w:rsidP="004C2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Perpetua" w:hAnsi="Perpetua"/>
        <w:sz w:val="26"/>
        <w:szCs w:val="26"/>
      </w:rPr>
      <w:id w:val="-1128858852"/>
      <w:docPartObj>
        <w:docPartGallery w:val="Page Numbers (Bottom of Page)"/>
        <w:docPartUnique/>
      </w:docPartObj>
    </w:sdtPr>
    <w:sdtEndPr/>
    <w:sdtContent>
      <w:p w14:paraId="57EC360F" w14:textId="77777777" w:rsidR="007363AB" w:rsidRPr="00BB4145" w:rsidRDefault="007363AB" w:rsidP="00BB4145">
        <w:pPr>
          <w:pStyle w:val="Sidfot"/>
          <w:jc w:val="center"/>
          <w:rPr>
            <w:rFonts w:ascii="Perpetua" w:hAnsi="Perpetua"/>
            <w:sz w:val="26"/>
            <w:szCs w:val="26"/>
          </w:rPr>
        </w:pPr>
        <w:r w:rsidRPr="00BB4145">
          <w:rPr>
            <w:rFonts w:ascii="Perpetua" w:hAnsi="Perpetua"/>
            <w:sz w:val="26"/>
            <w:szCs w:val="26"/>
          </w:rPr>
          <w:fldChar w:fldCharType="begin"/>
        </w:r>
        <w:r w:rsidRPr="00BB4145">
          <w:rPr>
            <w:rFonts w:ascii="Perpetua" w:hAnsi="Perpetua"/>
            <w:sz w:val="26"/>
            <w:szCs w:val="26"/>
          </w:rPr>
          <w:instrText>PAGE   \* MERGEFORMAT</w:instrText>
        </w:r>
        <w:r w:rsidRPr="00BB4145">
          <w:rPr>
            <w:rFonts w:ascii="Perpetua" w:hAnsi="Perpetua"/>
            <w:sz w:val="26"/>
            <w:szCs w:val="26"/>
          </w:rPr>
          <w:fldChar w:fldCharType="separate"/>
        </w:r>
        <w:r>
          <w:rPr>
            <w:rFonts w:ascii="Perpetua" w:hAnsi="Perpetua"/>
            <w:noProof/>
            <w:sz w:val="26"/>
            <w:szCs w:val="26"/>
          </w:rPr>
          <w:t>12</w:t>
        </w:r>
        <w:r w:rsidRPr="00BB4145">
          <w:rPr>
            <w:rFonts w:ascii="Perpetua" w:hAnsi="Perpetua"/>
            <w:sz w:val="26"/>
            <w:szCs w:val="2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8784D" w14:textId="04C44048" w:rsidR="007363AB" w:rsidRPr="00BB4145" w:rsidRDefault="007363AB" w:rsidP="0019663A">
    <w:pPr>
      <w:pStyle w:val="Sidfot"/>
      <w:jc w:val="center"/>
      <w:rPr>
        <w:rFonts w:ascii="Perpetua" w:hAnsi="Perpetua"/>
        <w:noProof/>
        <w:sz w:val="26"/>
        <w:szCs w:val="2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4193083"/>
      <w:docPartObj>
        <w:docPartGallery w:val="Page Numbers (Bottom of Page)"/>
        <w:docPartUnique/>
      </w:docPartObj>
    </w:sdtPr>
    <w:sdtEndPr>
      <w:rPr>
        <w:rFonts w:ascii="Perpetua" w:hAnsi="Perpetua"/>
        <w:noProof/>
        <w:sz w:val="26"/>
        <w:szCs w:val="26"/>
      </w:rPr>
    </w:sdtEndPr>
    <w:sdtContent>
      <w:p w14:paraId="29B9E1B0" w14:textId="6665A844" w:rsidR="007363AB" w:rsidRPr="00BB4145" w:rsidRDefault="007363AB" w:rsidP="0019663A">
        <w:pPr>
          <w:pStyle w:val="Sidfot"/>
          <w:jc w:val="center"/>
          <w:rPr>
            <w:rFonts w:ascii="Perpetua" w:hAnsi="Perpetua"/>
            <w:noProof/>
            <w:sz w:val="26"/>
            <w:szCs w:val="26"/>
          </w:rPr>
        </w:pPr>
        <w:r w:rsidRPr="00BB4145">
          <w:rPr>
            <w:rFonts w:ascii="Perpetua" w:hAnsi="Perpetua"/>
            <w:noProof/>
            <w:sz w:val="26"/>
            <w:szCs w:val="26"/>
          </w:rPr>
          <w:fldChar w:fldCharType="begin"/>
        </w:r>
        <w:r w:rsidRPr="00BB4145">
          <w:rPr>
            <w:rFonts w:ascii="Perpetua" w:hAnsi="Perpetua"/>
            <w:noProof/>
            <w:sz w:val="26"/>
            <w:szCs w:val="26"/>
          </w:rPr>
          <w:instrText>PAGE   \* MERGEFORMAT</w:instrText>
        </w:r>
        <w:r w:rsidRPr="00BB4145">
          <w:rPr>
            <w:rFonts w:ascii="Perpetua" w:hAnsi="Perpetua"/>
            <w:noProof/>
            <w:sz w:val="26"/>
            <w:szCs w:val="26"/>
          </w:rPr>
          <w:fldChar w:fldCharType="separate"/>
        </w:r>
        <w:r>
          <w:rPr>
            <w:rFonts w:ascii="Perpetua" w:hAnsi="Perpetua"/>
            <w:noProof/>
            <w:sz w:val="26"/>
            <w:szCs w:val="26"/>
          </w:rPr>
          <w:t>8</w:t>
        </w:r>
        <w:r w:rsidRPr="00BB4145">
          <w:rPr>
            <w:rFonts w:ascii="Perpetua" w:hAnsi="Perpetua"/>
            <w:noProof/>
            <w:sz w:val="26"/>
            <w:szCs w:val="2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261231" w14:textId="77777777" w:rsidR="00537CEC" w:rsidRDefault="00537CEC" w:rsidP="004C26C0">
      <w:r>
        <w:separator/>
      </w:r>
    </w:p>
  </w:footnote>
  <w:footnote w:type="continuationSeparator" w:id="0">
    <w:p w14:paraId="0BEA428D" w14:textId="77777777" w:rsidR="00537CEC" w:rsidRDefault="00537CEC" w:rsidP="004C26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527BF" w14:textId="77777777" w:rsidR="007363AB" w:rsidRPr="00611B8B" w:rsidRDefault="00537CEC" w:rsidP="009F6680">
    <w:pPr>
      <w:pStyle w:val="Sidhuvud"/>
      <w:tabs>
        <w:tab w:val="clear" w:pos="4536"/>
      </w:tabs>
      <w:rPr>
        <w:sz w:val="16"/>
        <w:szCs w:val="16"/>
      </w:rPr>
    </w:pPr>
    <w:sdt>
      <w:sdtPr>
        <w:rPr>
          <w:i/>
          <w:sz w:val="16"/>
          <w:szCs w:val="16"/>
        </w:rPr>
        <w:alias w:val="Författare"/>
        <w:id w:val="484138163"/>
        <w:dataBinding w:prefixMappings="xmlns:ns0='http://purl.org/dc/elements/1.1/' xmlns:ns1='http://schemas.openxmlformats.org/package/2006/metadata/core-properties' " w:xpath="/ns1:coreProperties[1]/ns0:creator[1]" w:storeItemID="{6C3C8BC8-F283-45AE-878A-BAB7291924A1}"/>
        <w:text/>
      </w:sdtPr>
      <w:sdtEndPr/>
      <w:sdtContent>
        <w:r w:rsidR="007363AB">
          <w:rPr>
            <w:i/>
            <w:sz w:val="16"/>
            <w:szCs w:val="16"/>
          </w:rPr>
          <w:t>Författare</w:t>
        </w:r>
      </w:sdtContent>
    </w:sdt>
    <w:r w:rsidR="007363AB" w:rsidRPr="00611B8B">
      <w:rPr>
        <w:i/>
        <w:sz w:val="16"/>
        <w:szCs w:val="16"/>
      </w:rPr>
      <w:tab/>
    </w:r>
    <w:sdt>
      <w:sdtPr>
        <w:rPr>
          <w:i/>
          <w:sz w:val="16"/>
          <w:szCs w:val="16"/>
        </w:rPr>
        <w:alias w:val="Titel"/>
        <w:id w:val="-1482604350"/>
        <w:dataBinding w:prefixMappings="xmlns:ns0='http://purl.org/dc/elements/1.1/' xmlns:ns1='http://schemas.openxmlformats.org/package/2006/metadata/core-properties' " w:xpath="/ns1:coreProperties[1]/ns0:title[1]" w:storeItemID="{6C3C8BC8-F283-45AE-878A-BAB7291924A1}"/>
        <w:text/>
      </w:sdtPr>
      <w:sdtEndPr/>
      <w:sdtContent>
        <w:r w:rsidR="007363AB">
          <w:rPr>
            <w:i/>
            <w:sz w:val="16"/>
            <w:szCs w:val="16"/>
          </w:rPr>
          <w:t>Examensarbetets titel</w:t>
        </w:r>
      </w:sdtContent>
    </w:sdt>
  </w:p>
  <w:p w14:paraId="083276E6" w14:textId="77777777" w:rsidR="007363AB" w:rsidRDefault="007363AB" w:rsidP="004C26C0">
    <w:pPr>
      <w:pStyle w:val="Sidhuvud"/>
    </w:pPr>
  </w:p>
  <w:p w14:paraId="130804FD" w14:textId="77777777" w:rsidR="007363AB" w:rsidRDefault="007363A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04BC3"/>
    <w:multiLevelType w:val="multilevel"/>
    <w:tmpl w:val="6FBE3146"/>
    <w:lvl w:ilvl="0">
      <w:start w:val="1"/>
      <w:numFmt w:val="decimal"/>
      <w:pStyle w:val="Rubrik1"/>
      <w:lvlText w:val="%1"/>
      <w:lvlJc w:val="left"/>
      <w:pPr>
        <w:ind w:left="432" w:hanging="432"/>
      </w:pPr>
    </w:lvl>
    <w:lvl w:ilvl="1">
      <w:start w:val="1"/>
      <w:numFmt w:val="decimal"/>
      <w:pStyle w:val="Rubrik2"/>
      <w:lvlText w:val="%1.%2"/>
      <w:lvlJc w:val="left"/>
      <w:pPr>
        <w:ind w:left="576" w:hanging="576"/>
      </w:pPr>
      <w:rPr>
        <w:lang w:val="sv-SE"/>
      </w:r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 w15:restartNumberingAfterBreak="0">
    <w:nsid w:val="0B79476B"/>
    <w:multiLevelType w:val="hybridMultilevel"/>
    <w:tmpl w:val="2356FC40"/>
    <w:lvl w:ilvl="0" w:tplc="CE9AA6CC">
      <w:start w:val="1"/>
      <w:numFmt w:val="decimal"/>
      <w:pStyle w:val="FormatNumreradlista"/>
      <w:lvlText w:val="%1."/>
      <w:lvlJc w:val="left"/>
      <w:pPr>
        <w:ind w:left="785" w:hanging="360"/>
      </w:pPr>
      <w:rPr>
        <w:rFonts w:ascii="Perpetua" w:hAnsi="Perpetua" w:hint="default"/>
        <w:b/>
        <w:sz w:val="26"/>
        <w:szCs w:val="26"/>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6636795"/>
    <w:multiLevelType w:val="hybridMultilevel"/>
    <w:tmpl w:val="141CF8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D9B4DD4"/>
    <w:multiLevelType w:val="hybridMultilevel"/>
    <w:tmpl w:val="0E8A1D4E"/>
    <w:lvl w:ilvl="0" w:tplc="C0A056E6">
      <w:start w:val="1"/>
      <w:numFmt w:val="lowerLetter"/>
      <w:pStyle w:val="Liststycke"/>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3E3112FD"/>
    <w:multiLevelType w:val="multilevel"/>
    <w:tmpl w:val="AD86682E"/>
    <w:lvl w:ilvl="0">
      <w:start w:val="1"/>
      <w:numFmt w:val="decimal"/>
      <w:pStyle w:val="HiGRubrik1"/>
      <w:lvlText w:val="%1"/>
      <w:lvlJc w:val="left"/>
      <w:pPr>
        <w:ind w:left="425" w:hanging="425"/>
      </w:pPr>
      <w:rPr>
        <w:rFonts w:ascii="Verdana" w:hAnsi="Verdana" w:hint="default"/>
        <w:b/>
        <w:i w:val="0"/>
        <w:sz w:val="28"/>
      </w:rPr>
    </w:lvl>
    <w:lvl w:ilvl="1">
      <w:start w:val="1"/>
      <w:numFmt w:val="decimal"/>
      <w:pStyle w:val="HiGRubrik2"/>
      <w:lvlText w:val="%1.%2"/>
      <w:lvlJc w:val="left"/>
      <w:pPr>
        <w:ind w:left="709" w:hanging="709"/>
      </w:pPr>
      <w:rPr>
        <w:rFonts w:ascii="Verdana" w:hAnsi="Verdana" w:hint="default"/>
        <w:b/>
        <w:i w:val="0"/>
        <w:sz w:val="24"/>
      </w:rPr>
    </w:lvl>
    <w:lvl w:ilvl="2">
      <w:start w:val="1"/>
      <w:numFmt w:val="decimal"/>
      <w:pStyle w:val="HiGRubrik3"/>
      <w:lvlText w:val="%1.%2.%3"/>
      <w:lvlJc w:val="left"/>
      <w:pPr>
        <w:ind w:left="709" w:hanging="709"/>
      </w:pPr>
      <w:rPr>
        <w:rFonts w:ascii="Perpetua" w:hAnsi="Perpetua" w:hint="default"/>
        <w:b/>
        <w:i w:val="0"/>
        <w:color w:val="auto"/>
        <w:sz w:val="26"/>
      </w:rPr>
    </w:lvl>
    <w:lvl w:ilvl="3">
      <w:start w:val="1"/>
      <w:numFmt w:val="decimal"/>
      <w:pStyle w:val="HiGRubrik4"/>
      <w:lvlText w:val="%1.%2.%3.%4"/>
      <w:lvlJc w:val="left"/>
      <w:pPr>
        <w:ind w:left="864" w:hanging="864"/>
      </w:pPr>
      <w:rPr>
        <w:rFonts w:ascii="Perpetua" w:hAnsi="Perpetua" w:hint="default"/>
        <w:color w:val="auto"/>
        <w:sz w:val="24"/>
        <w:u w:val="words"/>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3FBE2434"/>
    <w:multiLevelType w:val="hybridMultilevel"/>
    <w:tmpl w:val="2B3028A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5B92277F"/>
    <w:multiLevelType w:val="hybridMultilevel"/>
    <w:tmpl w:val="C18EE444"/>
    <w:lvl w:ilvl="0" w:tplc="8832782A">
      <w:start w:val="1"/>
      <w:numFmt w:val="bullet"/>
      <w:pStyle w:val="HiGLista"/>
      <w:lvlText w:val="–"/>
      <w:lvlJc w:val="left"/>
      <w:pPr>
        <w:ind w:left="720" w:hanging="360"/>
      </w:pPr>
      <w:rPr>
        <w:rFonts w:ascii="Perpetua" w:hAnsi="Perpetua"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BD2E9E"/>
    <w:multiLevelType w:val="hybridMultilevel"/>
    <w:tmpl w:val="59BE4D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613D34C5"/>
    <w:multiLevelType w:val="hybridMultilevel"/>
    <w:tmpl w:val="3E4C74B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648A5ABC"/>
    <w:multiLevelType w:val="hybridMultilevel"/>
    <w:tmpl w:val="38601A30"/>
    <w:lvl w:ilvl="0" w:tplc="041D000F">
      <w:start w:val="1"/>
      <w:numFmt w:val="decimal"/>
      <w:lvlText w:val="%1."/>
      <w:lvlJc w:val="left"/>
      <w:pPr>
        <w:ind w:left="1571" w:hanging="360"/>
      </w:pPr>
    </w:lvl>
    <w:lvl w:ilvl="1" w:tplc="041D0019" w:tentative="1">
      <w:start w:val="1"/>
      <w:numFmt w:val="lowerLetter"/>
      <w:lvlText w:val="%2."/>
      <w:lvlJc w:val="left"/>
      <w:pPr>
        <w:ind w:left="2291" w:hanging="360"/>
      </w:pPr>
    </w:lvl>
    <w:lvl w:ilvl="2" w:tplc="041D001B" w:tentative="1">
      <w:start w:val="1"/>
      <w:numFmt w:val="lowerRoman"/>
      <w:lvlText w:val="%3."/>
      <w:lvlJc w:val="right"/>
      <w:pPr>
        <w:ind w:left="3011" w:hanging="180"/>
      </w:pPr>
    </w:lvl>
    <w:lvl w:ilvl="3" w:tplc="041D000F" w:tentative="1">
      <w:start w:val="1"/>
      <w:numFmt w:val="decimal"/>
      <w:lvlText w:val="%4."/>
      <w:lvlJc w:val="left"/>
      <w:pPr>
        <w:ind w:left="3731" w:hanging="360"/>
      </w:pPr>
    </w:lvl>
    <w:lvl w:ilvl="4" w:tplc="041D0019" w:tentative="1">
      <w:start w:val="1"/>
      <w:numFmt w:val="lowerLetter"/>
      <w:lvlText w:val="%5."/>
      <w:lvlJc w:val="left"/>
      <w:pPr>
        <w:ind w:left="4451" w:hanging="360"/>
      </w:pPr>
    </w:lvl>
    <w:lvl w:ilvl="5" w:tplc="041D001B" w:tentative="1">
      <w:start w:val="1"/>
      <w:numFmt w:val="lowerRoman"/>
      <w:lvlText w:val="%6."/>
      <w:lvlJc w:val="right"/>
      <w:pPr>
        <w:ind w:left="5171" w:hanging="180"/>
      </w:pPr>
    </w:lvl>
    <w:lvl w:ilvl="6" w:tplc="041D000F" w:tentative="1">
      <w:start w:val="1"/>
      <w:numFmt w:val="decimal"/>
      <w:lvlText w:val="%7."/>
      <w:lvlJc w:val="left"/>
      <w:pPr>
        <w:ind w:left="5891" w:hanging="360"/>
      </w:pPr>
    </w:lvl>
    <w:lvl w:ilvl="7" w:tplc="041D0019" w:tentative="1">
      <w:start w:val="1"/>
      <w:numFmt w:val="lowerLetter"/>
      <w:lvlText w:val="%8."/>
      <w:lvlJc w:val="left"/>
      <w:pPr>
        <w:ind w:left="6611" w:hanging="360"/>
      </w:pPr>
    </w:lvl>
    <w:lvl w:ilvl="8" w:tplc="041D001B" w:tentative="1">
      <w:start w:val="1"/>
      <w:numFmt w:val="lowerRoman"/>
      <w:lvlText w:val="%9."/>
      <w:lvlJc w:val="right"/>
      <w:pPr>
        <w:ind w:left="7331" w:hanging="180"/>
      </w:pPr>
    </w:lvl>
  </w:abstractNum>
  <w:abstractNum w:abstractNumId="10" w15:restartNumberingAfterBreak="0">
    <w:nsid w:val="677C4EFB"/>
    <w:multiLevelType w:val="hybridMultilevel"/>
    <w:tmpl w:val="946C7F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74A9458D"/>
    <w:multiLevelType w:val="hybridMultilevel"/>
    <w:tmpl w:val="F8D6F3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4"/>
    <w:lvlOverride w:ilvl="0">
      <w:lvl w:ilvl="0">
        <w:start w:val="1"/>
        <w:numFmt w:val="decimal"/>
        <w:pStyle w:val="HiGRubrik1"/>
        <w:lvlText w:val="%1"/>
        <w:lvlJc w:val="left"/>
        <w:pPr>
          <w:ind w:left="425" w:hanging="425"/>
        </w:pPr>
        <w:rPr>
          <w:rFonts w:ascii="Verdana" w:hAnsi="Verdana" w:hint="default"/>
          <w:b/>
          <w:i w:val="0"/>
          <w:sz w:val="28"/>
        </w:rPr>
      </w:lvl>
    </w:lvlOverride>
    <w:lvlOverride w:ilvl="1">
      <w:lvl w:ilvl="1">
        <w:start w:val="1"/>
        <w:numFmt w:val="decimal"/>
        <w:pStyle w:val="HiGRubrik2"/>
        <w:lvlText w:val="%1.%2"/>
        <w:lvlJc w:val="left"/>
        <w:pPr>
          <w:ind w:left="709" w:hanging="709"/>
        </w:pPr>
        <w:rPr>
          <w:rFonts w:ascii="Verdana" w:hAnsi="Verdana" w:hint="default"/>
          <w:b/>
          <w:i w:val="0"/>
          <w:sz w:val="24"/>
        </w:rPr>
      </w:lvl>
    </w:lvlOverride>
    <w:lvlOverride w:ilvl="2">
      <w:lvl w:ilvl="2">
        <w:start w:val="1"/>
        <w:numFmt w:val="decimal"/>
        <w:pStyle w:val="HiGRubrik3"/>
        <w:lvlText w:val="%1.%2.%3"/>
        <w:lvlJc w:val="left"/>
        <w:pPr>
          <w:ind w:left="709" w:hanging="709"/>
        </w:pPr>
        <w:rPr>
          <w:rFonts w:ascii="Perpetua" w:hAnsi="Perpetua" w:hint="default"/>
          <w:b/>
          <w:i w:val="0"/>
          <w:color w:val="auto"/>
          <w:sz w:val="26"/>
        </w:rPr>
      </w:lvl>
    </w:lvlOverride>
    <w:lvlOverride w:ilvl="3">
      <w:lvl w:ilvl="3">
        <w:start w:val="1"/>
        <w:numFmt w:val="decimal"/>
        <w:pStyle w:val="HiGRubrik4"/>
        <w:lvlText w:val="%1.%2.%3.%4"/>
        <w:lvlJc w:val="left"/>
        <w:pPr>
          <w:ind w:left="864" w:hanging="864"/>
        </w:pPr>
        <w:rPr>
          <w:rFonts w:ascii="Perpetua" w:hAnsi="Perpetua" w:hint="default"/>
          <w:color w:val="auto"/>
          <w:sz w:val="24"/>
          <w:u w:val="none"/>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5">
    <w:abstractNumId w:val="6"/>
  </w:num>
  <w:num w:numId="6">
    <w:abstractNumId w:val="1"/>
  </w:num>
  <w:num w:numId="7">
    <w:abstractNumId w:val="8"/>
  </w:num>
  <w:num w:numId="8">
    <w:abstractNumId w:val="7"/>
  </w:num>
  <w:num w:numId="9">
    <w:abstractNumId w:val="11"/>
  </w:num>
  <w:num w:numId="10">
    <w:abstractNumId w:val="9"/>
  </w:num>
  <w:num w:numId="11">
    <w:abstractNumId w:val="10"/>
  </w:num>
  <w:num w:numId="12">
    <w:abstractNumId w:val="2"/>
  </w:num>
  <w:num w:numId="13">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ttachedTemplate r:id="rId1"/>
  <w:defaultTabStop w:val="1304"/>
  <w:autoHyphenation/>
  <w:hyphenationZone w:val="284"/>
  <w:doNotHyphenateCaps/>
  <w:characterSpacingControl w:val="doNotCompress"/>
  <w:hdrShapeDefaults>
    <o:shapedefaults v:ext="edit" spidmax="2049" fill="f" fillcolor="white" strokecolor="none [3213]">
      <v:fill color="white" on="f"/>
      <v:stroke color="none [3213]"/>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4AE"/>
    <w:rsid w:val="00006450"/>
    <w:rsid w:val="00020694"/>
    <w:rsid w:val="00031004"/>
    <w:rsid w:val="0003105B"/>
    <w:rsid w:val="00042DAF"/>
    <w:rsid w:val="000452CF"/>
    <w:rsid w:val="00046CDA"/>
    <w:rsid w:val="00047F6F"/>
    <w:rsid w:val="00053CD9"/>
    <w:rsid w:val="000927FB"/>
    <w:rsid w:val="00097168"/>
    <w:rsid w:val="000B0247"/>
    <w:rsid w:val="000B1721"/>
    <w:rsid w:val="000B24B5"/>
    <w:rsid w:val="000B5AA2"/>
    <w:rsid w:val="000B66D2"/>
    <w:rsid w:val="000C1699"/>
    <w:rsid w:val="000E135A"/>
    <w:rsid w:val="000E1BA5"/>
    <w:rsid w:val="000E4741"/>
    <w:rsid w:val="0010661D"/>
    <w:rsid w:val="001214FC"/>
    <w:rsid w:val="00132034"/>
    <w:rsid w:val="0013573E"/>
    <w:rsid w:val="00137A02"/>
    <w:rsid w:val="00144F00"/>
    <w:rsid w:val="001509AC"/>
    <w:rsid w:val="00154C45"/>
    <w:rsid w:val="001643CD"/>
    <w:rsid w:val="001761C9"/>
    <w:rsid w:val="001809D5"/>
    <w:rsid w:val="00185CAC"/>
    <w:rsid w:val="00191A22"/>
    <w:rsid w:val="0019369A"/>
    <w:rsid w:val="0019663A"/>
    <w:rsid w:val="001A5DB5"/>
    <w:rsid w:val="001B1631"/>
    <w:rsid w:val="001B5B24"/>
    <w:rsid w:val="001C12CF"/>
    <w:rsid w:val="001C4293"/>
    <w:rsid w:val="001C5CCB"/>
    <w:rsid w:val="001D731B"/>
    <w:rsid w:val="001D79F6"/>
    <w:rsid w:val="001E17F1"/>
    <w:rsid w:val="001F6C4E"/>
    <w:rsid w:val="00200EB1"/>
    <w:rsid w:val="00204EB0"/>
    <w:rsid w:val="00216998"/>
    <w:rsid w:val="00220E4A"/>
    <w:rsid w:val="00225FE0"/>
    <w:rsid w:val="00251055"/>
    <w:rsid w:val="0025766E"/>
    <w:rsid w:val="00264E82"/>
    <w:rsid w:val="0026524D"/>
    <w:rsid w:val="002956D2"/>
    <w:rsid w:val="002A6D06"/>
    <w:rsid w:val="002B6DB1"/>
    <w:rsid w:val="002D45C5"/>
    <w:rsid w:val="002E113D"/>
    <w:rsid w:val="002F7719"/>
    <w:rsid w:val="003253C7"/>
    <w:rsid w:val="0032559B"/>
    <w:rsid w:val="00326624"/>
    <w:rsid w:val="00335985"/>
    <w:rsid w:val="003611AE"/>
    <w:rsid w:val="00371944"/>
    <w:rsid w:val="00383212"/>
    <w:rsid w:val="00394468"/>
    <w:rsid w:val="003B2DCB"/>
    <w:rsid w:val="003B759C"/>
    <w:rsid w:val="003B78A0"/>
    <w:rsid w:val="003B7D25"/>
    <w:rsid w:val="003D3E9B"/>
    <w:rsid w:val="003D642E"/>
    <w:rsid w:val="003E37A4"/>
    <w:rsid w:val="003E4322"/>
    <w:rsid w:val="003F0D24"/>
    <w:rsid w:val="0040556D"/>
    <w:rsid w:val="00415351"/>
    <w:rsid w:val="0042680E"/>
    <w:rsid w:val="004315A9"/>
    <w:rsid w:val="004354E6"/>
    <w:rsid w:val="00440A4C"/>
    <w:rsid w:val="0044599D"/>
    <w:rsid w:val="00457A17"/>
    <w:rsid w:val="00487B0C"/>
    <w:rsid w:val="00491219"/>
    <w:rsid w:val="00492100"/>
    <w:rsid w:val="004958DD"/>
    <w:rsid w:val="004A2696"/>
    <w:rsid w:val="004A309F"/>
    <w:rsid w:val="004A3CB5"/>
    <w:rsid w:val="004A430B"/>
    <w:rsid w:val="004C26C0"/>
    <w:rsid w:val="004E09DB"/>
    <w:rsid w:val="00505441"/>
    <w:rsid w:val="00510F31"/>
    <w:rsid w:val="00515270"/>
    <w:rsid w:val="00522101"/>
    <w:rsid w:val="00537CEC"/>
    <w:rsid w:val="005573B5"/>
    <w:rsid w:val="00557A6D"/>
    <w:rsid w:val="00570977"/>
    <w:rsid w:val="005928CF"/>
    <w:rsid w:val="0059412C"/>
    <w:rsid w:val="00594151"/>
    <w:rsid w:val="005A386A"/>
    <w:rsid w:val="005A658D"/>
    <w:rsid w:val="005A722B"/>
    <w:rsid w:val="005B20E7"/>
    <w:rsid w:val="005B3B6A"/>
    <w:rsid w:val="005C264E"/>
    <w:rsid w:val="005D466B"/>
    <w:rsid w:val="005D4CEC"/>
    <w:rsid w:val="005E12A0"/>
    <w:rsid w:val="005E5CA5"/>
    <w:rsid w:val="005E74F2"/>
    <w:rsid w:val="005F4214"/>
    <w:rsid w:val="006043CE"/>
    <w:rsid w:val="006070CA"/>
    <w:rsid w:val="00622310"/>
    <w:rsid w:val="0062392D"/>
    <w:rsid w:val="00623FF5"/>
    <w:rsid w:val="0062501F"/>
    <w:rsid w:val="00627111"/>
    <w:rsid w:val="00640671"/>
    <w:rsid w:val="006470CB"/>
    <w:rsid w:val="00655E7D"/>
    <w:rsid w:val="0066462C"/>
    <w:rsid w:val="0067137A"/>
    <w:rsid w:val="00672254"/>
    <w:rsid w:val="00674C4F"/>
    <w:rsid w:val="00685DFF"/>
    <w:rsid w:val="00696556"/>
    <w:rsid w:val="006968F6"/>
    <w:rsid w:val="006B39AC"/>
    <w:rsid w:val="006B69CC"/>
    <w:rsid w:val="006C0BEB"/>
    <w:rsid w:val="006C27C8"/>
    <w:rsid w:val="006E766D"/>
    <w:rsid w:val="006F1752"/>
    <w:rsid w:val="006F3F05"/>
    <w:rsid w:val="00721836"/>
    <w:rsid w:val="00721BC8"/>
    <w:rsid w:val="007363AB"/>
    <w:rsid w:val="007414FA"/>
    <w:rsid w:val="00745935"/>
    <w:rsid w:val="00766D5F"/>
    <w:rsid w:val="007966D4"/>
    <w:rsid w:val="007B7BFA"/>
    <w:rsid w:val="00801B52"/>
    <w:rsid w:val="00802124"/>
    <w:rsid w:val="00817BF7"/>
    <w:rsid w:val="008335C1"/>
    <w:rsid w:val="00835951"/>
    <w:rsid w:val="00836DD8"/>
    <w:rsid w:val="00837F91"/>
    <w:rsid w:val="0084340F"/>
    <w:rsid w:val="00850409"/>
    <w:rsid w:val="00850D79"/>
    <w:rsid w:val="00872AD8"/>
    <w:rsid w:val="008A6534"/>
    <w:rsid w:val="008B0FD9"/>
    <w:rsid w:val="008B5FF0"/>
    <w:rsid w:val="008B7FCD"/>
    <w:rsid w:val="008D797E"/>
    <w:rsid w:val="008D7F8B"/>
    <w:rsid w:val="008E4CB2"/>
    <w:rsid w:val="008F197F"/>
    <w:rsid w:val="008F2F3C"/>
    <w:rsid w:val="0090059D"/>
    <w:rsid w:val="00905D02"/>
    <w:rsid w:val="009079E0"/>
    <w:rsid w:val="009218FF"/>
    <w:rsid w:val="00943BE2"/>
    <w:rsid w:val="009917A7"/>
    <w:rsid w:val="00995FE2"/>
    <w:rsid w:val="009A0744"/>
    <w:rsid w:val="009A0C44"/>
    <w:rsid w:val="009B1A5A"/>
    <w:rsid w:val="009C067A"/>
    <w:rsid w:val="009D0745"/>
    <w:rsid w:val="009E16BD"/>
    <w:rsid w:val="009F3924"/>
    <w:rsid w:val="009F6680"/>
    <w:rsid w:val="00A14D02"/>
    <w:rsid w:val="00A25630"/>
    <w:rsid w:val="00A6204E"/>
    <w:rsid w:val="00A64F0E"/>
    <w:rsid w:val="00A76326"/>
    <w:rsid w:val="00A866B5"/>
    <w:rsid w:val="00A86A81"/>
    <w:rsid w:val="00A87BDC"/>
    <w:rsid w:val="00A941D3"/>
    <w:rsid w:val="00A966D0"/>
    <w:rsid w:val="00AA31C4"/>
    <w:rsid w:val="00AA4974"/>
    <w:rsid w:val="00AA6930"/>
    <w:rsid w:val="00AC4687"/>
    <w:rsid w:val="00AC54B0"/>
    <w:rsid w:val="00AC7CA2"/>
    <w:rsid w:val="00AD6663"/>
    <w:rsid w:val="00AE5187"/>
    <w:rsid w:val="00B14204"/>
    <w:rsid w:val="00B21020"/>
    <w:rsid w:val="00B30521"/>
    <w:rsid w:val="00B36A32"/>
    <w:rsid w:val="00B40C3D"/>
    <w:rsid w:val="00B41661"/>
    <w:rsid w:val="00B42DC3"/>
    <w:rsid w:val="00B448CB"/>
    <w:rsid w:val="00B55D40"/>
    <w:rsid w:val="00B653B0"/>
    <w:rsid w:val="00B91324"/>
    <w:rsid w:val="00B92C5B"/>
    <w:rsid w:val="00B96233"/>
    <w:rsid w:val="00BA063C"/>
    <w:rsid w:val="00BA1666"/>
    <w:rsid w:val="00BA5F69"/>
    <w:rsid w:val="00BB4145"/>
    <w:rsid w:val="00BC600B"/>
    <w:rsid w:val="00BC7788"/>
    <w:rsid w:val="00BE59CC"/>
    <w:rsid w:val="00BF5128"/>
    <w:rsid w:val="00C24D86"/>
    <w:rsid w:val="00C3680A"/>
    <w:rsid w:val="00C40000"/>
    <w:rsid w:val="00C520AC"/>
    <w:rsid w:val="00C6353E"/>
    <w:rsid w:val="00C75E13"/>
    <w:rsid w:val="00C76D79"/>
    <w:rsid w:val="00C978F5"/>
    <w:rsid w:val="00D07F66"/>
    <w:rsid w:val="00D30B0B"/>
    <w:rsid w:val="00D40E51"/>
    <w:rsid w:val="00D67B52"/>
    <w:rsid w:val="00D732DA"/>
    <w:rsid w:val="00D75D05"/>
    <w:rsid w:val="00D82BAE"/>
    <w:rsid w:val="00D90A97"/>
    <w:rsid w:val="00DB3AA7"/>
    <w:rsid w:val="00DB76B3"/>
    <w:rsid w:val="00DD37C5"/>
    <w:rsid w:val="00DD5839"/>
    <w:rsid w:val="00DE063F"/>
    <w:rsid w:val="00DE1BCE"/>
    <w:rsid w:val="00DF2497"/>
    <w:rsid w:val="00E14C36"/>
    <w:rsid w:val="00E204AA"/>
    <w:rsid w:val="00E35663"/>
    <w:rsid w:val="00E3603B"/>
    <w:rsid w:val="00E46611"/>
    <w:rsid w:val="00E46D85"/>
    <w:rsid w:val="00E529EA"/>
    <w:rsid w:val="00E65947"/>
    <w:rsid w:val="00E7184F"/>
    <w:rsid w:val="00E72C46"/>
    <w:rsid w:val="00E81E67"/>
    <w:rsid w:val="00E84152"/>
    <w:rsid w:val="00E91847"/>
    <w:rsid w:val="00E956F9"/>
    <w:rsid w:val="00E968C5"/>
    <w:rsid w:val="00EB667B"/>
    <w:rsid w:val="00EC1CF7"/>
    <w:rsid w:val="00EC3CB9"/>
    <w:rsid w:val="00ED23A3"/>
    <w:rsid w:val="00EE69EE"/>
    <w:rsid w:val="00EF2659"/>
    <w:rsid w:val="00EF44D6"/>
    <w:rsid w:val="00EF7C02"/>
    <w:rsid w:val="00F12ABE"/>
    <w:rsid w:val="00F13E64"/>
    <w:rsid w:val="00F21568"/>
    <w:rsid w:val="00F47869"/>
    <w:rsid w:val="00F5425B"/>
    <w:rsid w:val="00F576AB"/>
    <w:rsid w:val="00F65878"/>
    <w:rsid w:val="00F66605"/>
    <w:rsid w:val="00F714AE"/>
    <w:rsid w:val="00F72145"/>
    <w:rsid w:val="00F74E96"/>
    <w:rsid w:val="00F8281F"/>
    <w:rsid w:val="00F94808"/>
    <w:rsid w:val="00F951F4"/>
    <w:rsid w:val="00F9666D"/>
    <w:rsid w:val="00FB2633"/>
    <w:rsid w:val="00FB60E4"/>
    <w:rsid w:val="00FD167D"/>
    <w:rsid w:val="00FD4562"/>
    <w:rsid w:val="00FD490F"/>
    <w:rsid w:val="00FF1BE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color="none [3213]">
      <v:fill color="white" on="f"/>
      <v:stroke color="none [3213]"/>
    </o:shapedefaults>
    <o:shapelayout v:ext="edit">
      <o:idmap v:ext="edit" data="1"/>
    </o:shapelayout>
  </w:shapeDefaults>
  <w:decimalSymbol w:val="."/>
  <w:listSeparator w:val=";"/>
  <w14:docId w14:val="1B6CD0CA"/>
  <w15:docId w15:val="{39CA735F-B101-4870-8D1F-5B4B40FC8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sv-SE" w:eastAsia="sv-SE" w:bidi="ar-SA"/>
      </w:rPr>
    </w:rPrDefault>
    <w:pPrDefault/>
  </w:docDefaults>
  <w:latentStyles w:defLockedState="0" w:defUIPriority="99" w:defSemiHidden="0" w:defUnhideWhenUsed="0" w:defQFormat="0" w:count="377">
    <w:lsdException w:name="Normal" w:uiPriority="0"/>
    <w:lsdException w:name="heading 1" w:uiPriority="0"/>
    <w:lsdException w:name="heading 2" w:semiHidden="1" w:uiPriority="0" w:unhideWhenUsed="1"/>
    <w:lsdException w:name="heading 3" w:semiHidden="1" w:uiPriority="0" w:unhideWhenUsed="1"/>
    <w:lsdException w:name="heading 4" w:semiHidden="1" w:uiPriority="0"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0"/>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4C26C0"/>
    <w:pPr>
      <w:spacing w:line="360" w:lineRule="auto"/>
    </w:pPr>
    <w:rPr>
      <w:rFonts w:ascii="Times New Roman" w:eastAsia="Times New Roman" w:hAnsi="Times New Roman"/>
      <w:sz w:val="22"/>
      <w:szCs w:val="22"/>
      <w:lang w:val="en-US"/>
    </w:rPr>
  </w:style>
  <w:style w:type="paragraph" w:styleId="Rubrik1">
    <w:name w:val="heading 1"/>
    <w:basedOn w:val="Normal"/>
    <w:next w:val="HiGBrdtext"/>
    <w:link w:val="Rubrik1Char"/>
    <w:rsid w:val="009A0C44"/>
    <w:pPr>
      <w:keepNext/>
      <w:pageBreakBefore/>
      <w:numPr>
        <w:numId w:val="2"/>
      </w:numPr>
      <w:suppressLineNumbers/>
      <w:suppressAutoHyphens/>
      <w:spacing w:after="480" w:line="276" w:lineRule="auto"/>
      <w:ind w:left="0" w:firstLine="0"/>
      <w:outlineLvl w:val="0"/>
    </w:pPr>
    <w:rPr>
      <w:rFonts w:ascii="Verdana" w:hAnsi="Verdana"/>
      <w:b/>
      <w:kern w:val="28"/>
      <w:sz w:val="28"/>
    </w:rPr>
  </w:style>
  <w:style w:type="paragraph" w:styleId="Rubrik2">
    <w:name w:val="heading 2"/>
    <w:basedOn w:val="Rubrik1"/>
    <w:next w:val="HiGBrdtext"/>
    <w:link w:val="Rubrik2Char"/>
    <w:unhideWhenUsed/>
    <w:rsid w:val="008B0FD9"/>
    <w:pPr>
      <w:keepLines/>
      <w:pageBreakBefore w:val="0"/>
      <w:numPr>
        <w:ilvl w:val="1"/>
      </w:numPr>
      <w:spacing w:before="360" w:after="120"/>
      <w:ind w:left="709" w:hanging="709"/>
      <w:outlineLvl w:val="1"/>
    </w:pPr>
    <w:rPr>
      <w:sz w:val="24"/>
    </w:rPr>
  </w:style>
  <w:style w:type="paragraph" w:styleId="Rubrik3">
    <w:name w:val="heading 3"/>
    <w:basedOn w:val="Normal"/>
    <w:next w:val="Normal"/>
    <w:link w:val="Rubrik3Char"/>
    <w:unhideWhenUsed/>
    <w:rsid w:val="00A966D0"/>
    <w:pPr>
      <w:keepNext/>
      <w:keepLines/>
      <w:numPr>
        <w:ilvl w:val="2"/>
        <w:numId w:val="2"/>
      </w:numPr>
      <w:suppressAutoHyphens/>
      <w:spacing w:before="240" w:after="120"/>
      <w:outlineLvl w:val="2"/>
    </w:pPr>
    <w:rPr>
      <w:b/>
    </w:rPr>
  </w:style>
  <w:style w:type="paragraph" w:styleId="Rubrik4">
    <w:name w:val="heading 4"/>
    <w:basedOn w:val="Normal"/>
    <w:next w:val="Normal"/>
    <w:link w:val="Rubrik4Char"/>
    <w:unhideWhenUsed/>
    <w:rsid w:val="00A966D0"/>
    <w:pPr>
      <w:keepNext/>
      <w:keepLines/>
      <w:numPr>
        <w:ilvl w:val="3"/>
        <w:numId w:val="2"/>
      </w:numPr>
      <w:suppressAutoHyphens/>
      <w:spacing w:before="120" w:after="120"/>
      <w:outlineLvl w:val="3"/>
    </w:pPr>
    <w:rPr>
      <w:u w:val="single"/>
    </w:rPr>
  </w:style>
  <w:style w:type="paragraph" w:styleId="Rubrik5">
    <w:name w:val="heading 5"/>
    <w:basedOn w:val="Normal"/>
    <w:next w:val="Normal"/>
    <w:link w:val="Rubrik5Char"/>
    <w:uiPriority w:val="9"/>
    <w:semiHidden/>
    <w:unhideWhenUsed/>
    <w:rsid w:val="004C26C0"/>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4C26C0"/>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4C26C0"/>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4C26C0"/>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4C26C0"/>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link w:val="BallongtextChar"/>
    <w:semiHidden/>
    <w:unhideWhenUsed/>
    <w:rsid w:val="00264E82"/>
    <w:rPr>
      <w:rFonts w:ascii="Tahoma" w:hAnsi="Tahoma" w:cs="Tahoma"/>
      <w:sz w:val="16"/>
      <w:szCs w:val="16"/>
    </w:rPr>
  </w:style>
  <w:style w:type="character" w:customStyle="1" w:styleId="BallongtextChar">
    <w:name w:val="Ballongtext Char"/>
    <w:basedOn w:val="Standardstycketeckensnitt"/>
    <w:link w:val="Ballongtext"/>
    <w:uiPriority w:val="99"/>
    <w:semiHidden/>
    <w:rsid w:val="00264E82"/>
    <w:rPr>
      <w:rFonts w:ascii="Tahoma" w:hAnsi="Tahoma" w:cs="Tahoma"/>
      <w:sz w:val="16"/>
      <w:szCs w:val="16"/>
    </w:rPr>
  </w:style>
  <w:style w:type="paragraph" w:styleId="Ingetavstnd">
    <w:name w:val="No Spacing"/>
    <w:link w:val="IngetavstndChar"/>
    <w:uiPriority w:val="1"/>
    <w:rsid w:val="00B42DC3"/>
    <w:rPr>
      <w:rFonts w:ascii="Arial Narrow" w:hAnsi="Arial Narrow"/>
      <w:szCs w:val="22"/>
      <w:lang w:eastAsia="en-US"/>
    </w:rPr>
  </w:style>
  <w:style w:type="character" w:customStyle="1" w:styleId="Rubrik1Char">
    <w:name w:val="Rubrik 1 Char"/>
    <w:basedOn w:val="Standardstycketeckensnitt"/>
    <w:link w:val="Rubrik1"/>
    <w:rsid w:val="009A0C44"/>
    <w:rPr>
      <w:rFonts w:ascii="Verdana" w:eastAsia="Times New Roman" w:hAnsi="Verdana"/>
      <w:b/>
      <w:kern w:val="28"/>
      <w:sz w:val="28"/>
      <w:szCs w:val="22"/>
      <w:lang w:val="en-US"/>
    </w:rPr>
  </w:style>
  <w:style w:type="character" w:customStyle="1" w:styleId="Rubrik2Char">
    <w:name w:val="Rubrik 2 Char"/>
    <w:basedOn w:val="Standardstycketeckensnitt"/>
    <w:link w:val="Rubrik2"/>
    <w:rsid w:val="008B0FD9"/>
    <w:rPr>
      <w:rFonts w:ascii="Verdana" w:eastAsia="Times New Roman" w:hAnsi="Verdana"/>
      <w:b/>
      <w:kern w:val="28"/>
      <w:sz w:val="24"/>
      <w:szCs w:val="22"/>
      <w:lang w:val="en-US"/>
    </w:rPr>
  </w:style>
  <w:style w:type="character" w:customStyle="1" w:styleId="Rubrik3Char">
    <w:name w:val="Rubrik 3 Char"/>
    <w:basedOn w:val="Standardstycketeckensnitt"/>
    <w:link w:val="Rubrik3"/>
    <w:rsid w:val="00A966D0"/>
    <w:rPr>
      <w:rFonts w:ascii="Times New Roman" w:eastAsia="Times New Roman" w:hAnsi="Times New Roman"/>
      <w:b/>
      <w:sz w:val="22"/>
      <w:szCs w:val="22"/>
      <w:lang w:val="en-US"/>
    </w:rPr>
  </w:style>
  <w:style w:type="paragraph" w:styleId="Rubrik">
    <w:name w:val="Title"/>
    <w:basedOn w:val="Normal"/>
    <w:next w:val="Normal"/>
    <w:link w:val="RubrikChar"/>
    <w:rsid w:val="00696556"/>
    <w:pPr>
      <w:outlineLvl w:val="0"/>
    </w:pPr>
    <w:rPr>
      <w:rFonts w:eastAsiaTheme="majorEastAsia" w:cstheme="majorBidi"/>
      <w:bCs/>
      <w:kern w:val="28"/>
      <w:sz w:val="48"/>
      <w:szCs w:val="32"/>
    </w:rPr>
  </w:style>
  <w:style w:type="character" w:customStyle="1" w:styleId="RubrikChar">
    <w:name w:val="Rubrik Char"/>
    <w:basedOn w:val="Standardstycketeckensnitt"/>
    <w:link w:val="Rubrik"/>
    <w:rsid w:val="00696556"/>
    <w:rPr>
      <w:rFonts w:ascii="Arial Narrow" w:eastAsiaTheme="majorEastAsia" w:hAnsi="Arial Narrow" w:cstheme="majorBidi"/>
      <w:bCs/>
      <w:kern w:val="28"/>
      <w:sz w:val="48"/>
      <w:szCs w:val="32"/>
      <w:lang w:eastAsia="en-US"/>
    </w:rPr>
  </w:style>
  <w:style w:type="character" w:styleId="Kommentarsreferens">
    <w:name w:val="annotation reference"/>
    <w:basedOn w:val="Standardstycketeckensnitt"/>
    <w:semiHidden/>
    <w:unhideWhenUsed/>
    <w:rsid w:val="00FD4562"/>
    <w:rPr>
      <w:sz w:val="16"/>
      <w:szCs w:val="16"/>
    </w:rPr>
  </w:style>
  <w:style w:type="paragraph" w:styleId="Kommentarer">
    <w:name w:val="annotation text"/>
    <w:basedOn w:val="Normal"/>
    <w:link w:val="KommentarerChar"/>
    <w:semiHidden/>
    <w:unhideWhenUsed/>
    <w:rsid w:val="00FD4562"/>
    <w:rPr>
      <w:szCs w:val="20"/>
    </w:rPr>
  </w:style>
  <w:style w:type="character" w:customStyle="1" w:styleId="KommentarerChar">
    <w:name w:val="Kommentarer Char"/>
    <w:basedOn w:val="Standardstycketeckensnitt"/>
    <w:link w:val="Kommentarer"/>
    <w:uiPriority w:val="99"/>
    <w:semiHidden/>
    <w:rsid w:val="00FD4562"/>
    <w:rPr>
      <w:rFonts w:ascii="Arial Narrow" w:hAnsi="Arial Narrow"/>
      <w:lang w:eastAsia="en-US"/>
    </w:rPr>
  </w:style>
  <w:style w:type="paragraph" w:styleId="Kommentarsmne">
    <w:name w:val="annotation subject"/>
    <w:basedOn w:val="Kommentarer"/>
    <w:next w:val="Kommentarer"/>
    <w:link w:val="KommentarsmneChar"/>
    <w:semiHidden/>
    <w:unhideWhenUsed/>
    <w:rsid w:val="00FD4562"/>
    <w:rPr>
      <w:b/>
      <w:bCs/>
    </w:rPr>
  </w:style>
  <w:style w:type="character" w:customStyle="1" w:styleId="KommentarsmneChar">
    <w:name w:val="Kommentarsämne Char"/>
    <w:basedOn w:val="KommentarerChar"/>
    <w:link w:val="Kommentarsmne"/>
    <w:uiPriority w:val="99"/>
    <w:semiHidden/>
    <w:rsid w:val="00FD4562"/>
    <w:rPr>
      <w:rFonts w:ascii="Arial Narrow" w:hAnsi="Arial Narrow"/>
      <w:b/>
      <w:bCs/>
      <w:lang w:eastAsia="en-US"/>
    </w:rPr>
  </w:style>
  <w:style w:type="paragraph" w:styleId="Sidhuvud">
    <w:name w:val="header"/>
    <w:basedOn w:val="Normal"/>
    <w:link w:val="SidhuvudChar"/>
    <w:uiPriority w:val="99"/>
    <w:unhideWhenUsed/>
    <w:rsid w:val="009A0744"/>
    <w:pPr>
      <w:tabs>
        <w:tab w:val="center" w:pos="4536"/>
        <w:tab w:val="right" w:pos="9072"/>
      </w:tabs>
    </w:pPr>
  </w:style>
  <w:style w:type="character" w:customStyle="1" w:styleId="SidhuvudChar">
    <w:name w:val="Sidhuvud Char"/>
    <w:basedOn w:val="Standardstycketeckensnitt"/>
    <w:link w:val="Sidhuvud"/>
    <w:uiPriority w:val="99"/>
    <w:rsid w:val="009A0744"/>
    <w:rPr>
      <w:rFonts w:ascii="Arial Narrow" w:hAnsi="Arial Narrow"/>
      <w:sz w:val="21"/>
      <w:szCs w:val="22"/>
      <w:lang w:eastAsia="en-US"/>
    </w:rPr>
  </w:style>
  <w:style w:type="paragraph" w:styleId="Sidfot">
    <w:name w:val="footer"/>
    <w:basedOn w:val="Normal"/>
    <w:link w:val="SidfotChar"/>
    <w:uiPriority w:val="99"/>
    <w:unhideWhenUsed/>
    <w:rsid w:val="009A0744"/>
    <w:pPr>
      <w:tabs>
        <w:tab w:val="center" w:pos="4536"/>
        <w:tab w:val="right" w:pos="9072"/>
      </w:tabs>
    </w:pPr>
  </w:style>
  <w:style w:type="character" w:customStyle="1" w:styleId="SidfotChar">
    <w:name w:val="Sidfot Char"/>
    <w:basedOn w:val="Standardstycketeckensnitt"/>
    <w:link w:val="Sidfot"/>
    <w:uiPriority w:val="99"/>
    <w:rsid w:val="009A0744"/>
    <w:rPr>
      <w:rFonts w:ascii="Arial Narrow" w:hAnsi="Arial Narrow"/>
      <w:sz w:val="21"/>
      <w:szCs w:val="22"/>
      <w:lang w:eastAsia="en-US"/>
    </w:rPr>
  </w:style>
  <w:style w:type="character" w:styleId="Platshllartext">
    <w:name w:val="Placeholder Text"/>
    <w:basedOn w:val="Standardstycketeckensnitt"/>
    <w:uiPriority w:val="99"/>
    <w:semiHidden/>
    <w:rsid w:val="00D30B0B"/>
    <w:rPr>
      <w:color w:val="808080"/>
    </w:rPr>
  </w:style>
  <w:style w:type="paragraph" w:customStyle="1" w:styleId="titelrubrik1">
    <w:name w:val="titelrubrik1"/>
    <w:link w:val="titelrubrik1Char"/>
    <w:rsid w:val="007B7BFA"/>
    <w:pPr>
      <w:jc w:val="center"/>
    </w:pPr>
    <w:rPr>
      <w:rFonts w:ascii="Arial Narrow" w:hAnsi="Arial Narrow"/>
      <w:sz w:val="48"/>
      <w:szCs w:val="48"/>
      <w:lang w:eastAsia="en-US"/>
    </w:rPr>
  </w:style>
  <w:style w:type="paragraph" w:customStyle="1" w:styleId="titelrubrik2">
    <w:name w:val="titelrubrik2"/>
    <w:link w:val="titelrubrik2Char"/>
    <w:rsid w:val="007B7BFA"/>
    <w:pPr>
      <w:jc w:val="center"/>
    </w:pPr>
    <w:rPr>
      <w:rFonts w:ascii="Arial Narrow" w:hAnsi="Arial Narrow"/>
      <w:sz w:val="32"/>
      <w:szCs w:val="32"/>
      <w:lang w:eastAsia="en-US"/>
    </w:rPr>
  </w:style>
  <w:style w:type="character" w:customStyle="1" w:styleId="titelrubrik1Char">
    <w:name w:val="titelrubrik1 Char"/>
    <w:basedOn w:val="Standardstycketeckensnitt"/>
    <w:link w:val="titelrubrik1"/>
    <w:rsid w:val="007B7BFA"/>
    <w:rPr>
      <w:rFonts w:ascii="Arial Narrow" w:hAnsi="Arial Narrow"/>
      <w:sz w:val="48"/>
      <w:szCs w:val="48"/>
      <w:lang w:eastAsia="en-US"/>
    </w:rPr>
  </w:style>
  <w:style w:type="paragraph" w:customStyle="1" w:styleId="titelinfo">
    <w:name w:val="titelinfo"/>
    <w:link w:val="titelinfoChar"/>
    <w:rsid w:val="00721836"/>
    <w:pPr>
      <w:jc w:val="center"/>
    </w:pPr>
    <w:rPr>
      <w:rFonts w:ascii="Arial Narrow" w:hAnsi="Arial Narrow"/>
      <w:sz w:val="24"/>
      <w:szCs w:val="24"/>
      <w:lang w:eastAsia="en-US"/>
    </w:rPr>
  </w:style>
  <w:style w:type="character" w:customStyle="1" w:styleId="titelrubrik2Char">
    <w:name w:val="titelrubrik2 Char"/>
    <w:basedOn w:val="Standardstycketeckensnitt"/>
    <w:link w:val="titelrubrik2"/>
    <w:rsid w:val="007B7BFA"/>
    <w:rPr>
      <w:rFonts w:ascii="Arial Narrow" w:hAnsi="Arial Narrow"/>
      <w:sz w:val="32"/>
      <w:szCs w:val="32"/>
      <w:lang w:eastAsia="en-US"/>
    </w:rPr>
  </w:style>
  <w:style w:type="paragraph" w:customStyle="1" w:styleId="frfattarer">
    <w:name w:val="författare_år"/>
    <w:link w:val="frfattarerChar"/>
    <w:rsid w:val="00836DD8"/>
    <w:pPr>
      <w:jc w:val="center"/>
    </w:pPr>
    <w:rPr>
      <w:rFonts w:ascii="Arial Narrow" w:eastAsiaTheme="majorEastAsia" w:hAnsi="Arial Narrow" w:cstheme="majorBidi"/>
      <w:bCs/>
      <w:sz w:val="32"/>
      <w:szCs w:val="32"/>
      <w:lang w:eastAsia="en-US"/>
    </w:rPr>
  </w:style>
  <w:style w:type="character" w:customStyle="1" w:styleId="titelinfoChar">
    <w:name w:val="titelinfo Char"/>
    <w:basedOn w:val="Standardstycketeckensnitt"/>
    <w:link w:val="titelinfo"/>
    <w:rsid w:val="00721836"/>
    <w:rPr>
      <w:rFonts w:ascii="Arial Narrow" w:hAnsi="Arial Narrow"/>
      <w:sz w:val="24"/>
      <w:szCs w:val="24"/>
      <w:lang w:eastAsia="en-US"/>
    </w:rPr>
  </w:style>
  <w:style w:type="paragraph" w:customStyle="1" w:styleId="citat">
    <w:name w:val="citat"/>
    <w:basedOn w:val="Normal"/>
    <w:autoRedefine/>
    <w:rsid w:val="00492100"/>
    <w:pPr>
      <w:spacing w:before="120" w:after="120"/>
      <w:ind w:left="851" w:right="851"/>
    </w:pPr>
    <w:rPr>
      <w:szCs w:val="24"/>
    </w:rPr>
  </w:style>
  <w:style w:type="character" w:customStyle="1" w:styleId="frfattarerChar">
    <w:name w:val="författare_år Char"/>
    <w:basedOn w:val="Rubrik3Char"/>
    <w:link w:val="frfattarer"/>
    <w:rsid w:val="00836DD8"/>
    <w:rPr>
      <w:rFonts w:ascii="Arial Narrow" w:eastAsiaTheme="majorEastAsia" w:hAnsi="Arial Narrow" w:cstheme="majorBidi"/>
      <w:b/>
      <w:bCs w:val="0"/>
      <w:sz w:val="32"/>
      <w:szCs w:val="32"/>
      <w:lang w:val="en-US" w:eastAsia="en-US"/>
    </w:rPr>
  </w:style>
  <w:style w:type="table" w:styleId="Tabellrutnt">
    <w:name w:val="Table Grid"/>
    <w:basedOn w:val="Normaltabell"/>
    <w:rsid w:val="0049210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dnummer">
    <w:name w:val="page number"/>
    <w:basedOn w:val="Standardstycketeckensnitt"/>
    <w:rsid w:val="00492100"/>
  </w:style>
  <w:style w:type="paragraph" w:styleId="Normalwebb">
    <w:name w:val="Normal (Web)"/>
    <w:aliases w:val=" webb"/>
    <w:basedOn w:val="Normal"/>
    <w:rsid w:val="00492100"/>
    <w:rPr>
      <w:szCs w:val="24"/>
    </w:rPr>
  </w:style>
  <w:style w:type="paragraph" w:styleId="Citat0">
    <w:name w:val="Quote"/>
    <w:basedOn w:val="Normal"/>
    <w:next w:val="Normal"/>
    <w:link w:val="CitatChar"/>
    <w:rsid w:val="004C26C0"/>
    <w:pPr>
      <w:keepNext/>
      <w:keepLines/>
      <w:spacing w:after="240" w:line="220" w:lineRule="exact"/>
      <w:ind w:left="567" w:right="567"/>
    </w:pPr>
    <w:rPr>
      <w:i/>
      <w:sz w:val="20"/>
    </w:rPr>
  </w:style>
  <w:style w:type="character" w:customStyle="1" w:styleId="CitatChar">
    <w:name w:val="Citat Char"/>
    <w:basedOn w:val="Standardstycketeckensnitt"/>
    <w:link w:val="Citat0"/>
    <w:rsid w:val="004C26C0"/>
    <w:rPr>
      <w:rFonts w:ascii="Times New Roman" w:eastAsia="Times New Roman" w:hAnsi="Times New Roman"/>
      <w:i/>
      <w:szCs w:val="22"/>
      <w:lang w:val="en-US"/>
    </w:rPr>
  </w:style>
  <w:style w:type="paragraph" w:styleId="Fotnotstext">
    <w:name w:val="footnote text"/>
    <w:basedOn w:val="Normal"/>
    <w:link w:val="FotnotstextChar"/>
    <w:rsid w:val="00492100"/>
    <w:rPr>
      <w:sz w:val="20"/>
      <w:szCs w:val="20"/>
    </w:rPr>
  </w:style>
  <w:style w:type="character" w:customStyle="1" w:styleId="FotnotstextChar">
    <w:name w:val="Fotnotstext Char"/>
    <w:basedOn w:val="Standardstycketeckensnitt"/>
    <w:link w:val="Fotnotstext"/>
    <w:rsid w:val="00492100"/>
    <w:rPr>
      <w:rFonts w:ascii="Times New Roman" w:eastAsia="Times New Roman" w:hAnsi="Times New Roman"/>
    </w:rPr>
  </w:style>
  <w:style w:type="character" w:styleId="Fotnotsreferens">
    <w:name w:val="footnote reference"/>
    <w:rsid w:val="00492100"/>
    <w:rPr>
      <w:vertAlign w:val="superscript"/>
    </w:rPr>
  </w:style>
  <w:style w:type="paragraph" w:styleId="Liststycke">
    <w:name w:val="List Paragraph"/>
    <w:basedOn w:val="Normal"/>
    <w:link w:val="ListstyckeChar"/>
    <w:uiPriority w:val="34"/>
    <w:rsid w:val="00A966D0"/>
    <w:pPr>
      <w:numPr>
        <w:numId w:val="1"/>
      </w:numPr>
      <w:tabs>
        <w:tab w:val="left" w:pos="1134"/>
        <w:tab w:val="left" w:pos="2552"/>
        <w:tab w:val="left" w:pos="4253"/>
        <w:tab w:val="left" w:pos="5954"/>
        <w:tab w:val="left" w:pos="7655"/>
        <w:tab w:val="right" w:pos="8930"/>
      </w:tabs>
      <w:contextualSpacing/>
    </w:pPr>
    <w:rPr>
      <w:szCs w:val="24"/>
    </w:rPr>
  </w:style>
  <w:style w:type="character" w:styleId="Betoning">
    <w:name w:val="Emphasis"/>
    <w:uiPriority w:val="20"/>
    <w:rsid w:val="00492100"/>
    <w:rPr>
      <w:i/>
      <w:iCs/>
    </w:rPr>
  </w:style>
  <w:style w:type="paragraph" w:customStyle="1" w:styleId="Default">
    <w:name w:val="Default"/>
    <w:rsid w:val="00492100"/>
    <w:pPr>
      <w:autoSpaceDE w:val="0"/>
      <w:autoSpaceDN w:val="0"/>
      <w:adjustRightInd w:val="0"/>
    </w:pPr>
    <w:rPr>
      <w:rFonts w:ascii="Times New Roman" w:eastAsia="Times New Roman" w:hAnsi="Times New Roman"/>
      <w:color w:val="000000"/>
      <w:sz w:val="24"/>
      <w:szCs w:val="24"/>
    </w:rPr>
  </w:style>
  <w:style w:type="paragraph" w:styleId="Innehll1">
    <w:name w:val="toc 1"/>
    <w:basedOn w:val="Normal"/>
    <w:next w:val="Normal"/>
    <w:link w:val="Innehll1Char"/>
    <w:autoRedefine/>
    <w:uiPriority w:val="39"/>
    <w:rsid w:val="00ED23A3"/>
    <w:pPr>
      <w:tabs>
        <w:tab w:val="right" w:leader="dot" w:pos="8630"/>
      </w:tabs>
      <w:spacing w:after="40" w:line="240" w:lineRule="auto"/>
    </w:pPr>
    <w:rPr>
      <w:rFonts w:ascii="Perpetua" w:hAnsi="Perpetua"/>
      <w:noProof/>
      <w:sz w:val="24"/>
      <w:lang w:eastAsia="en-US"/>
    </w:rPr>
  </w:style>
  <w:style w:type="paragraph" w:styleId="Innehll2">
    <w:name w:val="toc 2"/>
    <w:basedOn w:val="Innehll1"/>
    <w:next w:val="Normal"/>
    <w:autoRedefine/>
    <w:uiPriority w:val="39"/>
    <w:rsid w:val="00A25630"/>
    <w:rPr>
      <w:sz w:val="26"/>
      <w:szCs w:val="26"/>
    </w:rPr>
  </w:style>
  <w:style w:type="paragraph" w:styleId="Innehll3">
    <w:name w:val="toc 3"/>
    <w:basedOn w:val="Normal"/>
    <w:next w:val="Normal"/>
    <w:autoRedefine/>
    <w:uiPriority w:val="39"/>
    <w:rsid w:val="00B55D40"/>
    <w:pPr>
      <w:tabs>
        <w:tab w:val="left" w:pos="851"/>
        <w:tab w:val="right" w:leader="dot" w:pos="8494"/>
      </w:tabs>
    </w:pPr>
    <w:rPr>
      <w:noProof/>
      <w:szCs w:val="24"/>
    </w:rPr>
  </w:style>
  <w:style w:type="character" w:styleId="Hyperlnk">
    <w:name w:val="Hyperlink"/>
    <w:uiPriority w:val="99"/>
    <w:unhideWhenUsed/>
    <w:rsid w:val="00492100"/>
    <w:rPr>
      <w:color w:val="0000FF"/>
      <w:u w:val="single"/>
    </w:rPr>
  </w:style>
  <w:style w:type="table" w:styleId="Enkeltabell1">
    <w:name w:val="Table Simple 1"/>
    <w:basedOn w:val="Normaltabell"/>
    <w:rsid w:val="00492100"/>
    <w:rPr>
      <w:rFonts w:ascii="Times New Roman" w:eastAsia="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info">
    <w:name w:val="info"/>
    <w:rsid w:val="00FB60E4"/>
    <w:pPr>
      <w:jc w:val="center"/>
    </w:pPr>
    <w:rPr>
      <w:rFonts w:ascii="Arial Narrow" w:hAnsi="Arial Narrow"/>
      <w:sz w:val="22"/>
      <w:szCs w:val="22"/>
      <w:lang w:val="en-US" w:eastAsia="en-US"/>
    </w:rPr>
  </w:style>
  <w:style w:type="character" w:customStyle="1" w:styleId="shorttext">
    <w:name w:val="short_text"/>
    <w:basedOn w:val="Standardstycketeckensnitt"/>
    <w:rsid w:val="00AA6930"/>
  </w:style>
  <w:style w:type="character" w:customStyle="1" w:styleId="hps">
    <w:name w:val="hps"/>
    <w:basedOn w:val="Standardstycketeckensnitt"/>
    <w:rsid w:val="00AA6930"/>
  </w:style>
  <w:style w:type="paragraph" w:customStyle="1" w:styleId="Normal1">
    <w:name w:val="Normal1"/>
    <w:basedOn w:val="Normal"/>
    <w:rsid w:val="000E135A"/>
    <w:pPr>
      <w:spacing w:before="100" w:beforeAutospacing="1" w:after="100" w:afterAutospacing="1" w:line="312" w:lineRule="auto"/>
    </w:pPr>
    <w:rPr>
      <w:rFonts w:ascii="Verdana" w:hAnsi="Verdana"/>
      <w:color w:val="333333"/>
      <w:szCs w:val="24"/>
    </w:rPr>
  </w:style>
  <w:style w:type="character" w:customStyle="1" w:styleId="Rubrik4Char">
    <w:name w:val="Rubrik 4 Char"/>
    <w:basedOn w:val="Standardstycketeckensnitt"/>
    <w:link w:val="Rubrik4"/>
    <w:rsid w:val="00A966D0"/>
    <w:rPr>
      <w:rFonts w:ascii="Times New Roman" w:eastAsia="Times New Roman" w:hAnsi="Times New Roman"/>
      <w:sz w:val="22"/>
      <w:szCs w:val="22"/>
      <w:u w:val="single"/>
      <w:lang w:val="en-US"/>
    </w:rPr>
  </w:style>
  <w:style w:type="character" w:customStyle="1" w:styleId="Rubrik5Char">
    <w:name w:val="Rubrik 5 Char"/>
    <w:basedOn w:val="Standardstycketeckensnitt"/>
    <w:link w:val="Rubrik5"/>
    <w:uiPriority w:val="9"/>
    <w:semiHidden/>
    <w:rsid w:val="004C26C0"/>
    <w:rPr>
      <w:rFonts w:asciiTheme="majorHAnsi" w:eastAsiaTheme="majorEastAsia" w:hAnsiTheme="majorHAnsi" w:cstheme="majorBidi"/>
      <w:color w:val="243F60" w:themeColor="accent1" w:themeShade="7F"/>
      <w:sz w:val="22"/>
      <w:szCs w:val="22"/>
      <w:lang w:val="en-US"/>
    </w:rPr>
  </w:style>
  <w:style w:type="character" w:customStyle="1" w:styleId="Rubrik6Char">
    <w:name w:val="Rubrik 6 Char"/>
    <w:basedOn w:val="Standardstycketeckensnitt"/>
    <w:link w:val="Rubrik6"/>
    <w:uiPriority w:val="9"/>
    <w:semiHidden/>
    <w:rsid w:val="004C26C0"/>
    <w:rPr>
      <w:rFonts w:asciiTheme="majorHAnsi" w:eastAsiaTheme="majorEastAsia" w:hAnsiTheme="majorHAnsi" w:cstheme="majorBidi"/>
      <w:i/>
      <w:iCs/>
      <w:color w:val="243F60" w:themeColor="accent1" w:themeShade="7F"/>
      <w:sz w:val="22"/>
      <w:szCs w:val="22"/>
      <w:lang w:val="en-US"/>
    </w:rPr>
  </w:style>
  <w:style w:type="character" w:customStyle="1" w:styleId="Rubrik7Char">
    <w:name w:val="Rubrik 7 Char"/>
    <w:basedOn w:val="Standardstycketeckensnitt"/>
    <w:link w:val="Rubrik7"/>
    <w:uiPriority w:val="9"/>
    <w:semiHidden/>
    <w:rsid w:val="004C26C0"/>
    <w:rPr>
      <w:rFonts w:asciiTheme="majorHAnsi" w:eastAsiaTheme="majorEastAsia" w:hAnsiTheme="majorHAnsi" w:cstheme="majorBidi"/>
      <w:i/>
      <w:iCs/>
      <w:color w:val="404040" w:themeColor="text1" w:themeTint="BF"/>
      <w:sz w:val="22"/>
      <w:szCs w:val="22"/>
      <w:lang w:val="en-US"/>
    </w:rPr>
  </w:style>
  <w:style w:type="character" w:customStyle="1" w:styleId="Rubrik8Char">
    <w:name w:val="Rubrik 8 Char"/>
    <w:basedOn w:val="Standardstycketeckensnitt"/>
    <w:link w:val="Rubrik8"/>
    <w:uiPriority w:val="9"/>
    <w:semiHidden/>
    <w:rsid w:val="004C26C0"/>
    <w:rPr>
      <w:rFonts w:asciiTheme="majorHAnsi" w:eastAsiaTheme="majorEastAsia" w:hAnsiTheme="majorHAnsi" w:cstheme="majorBidi"/>
      <w:color w:val="404040" w:themeColor="text1" w:themeTint="BF"/>
      <w:lang w:val="en-US"/>
    </w:rPr>
  </w:style>
  <w:style w:type="character" w:customStyle="1" w:styleId="Rubrik9Char">
    <w:name w:val="Rubrik 9 Char"/>
    <w:basedOn w:val="Standardstycketeckensnitt"/>
    <w:link w:val="Rubrik9"/>
    <w:uiPriority w:val="9"/>
    <w:semiHidden/>
    <w:rsid w:val="004C26C0"/>
    <w:rPr>
      <w:rFonts w:asciiTheme="majorHAnsi" w:eastAsiaTheme="majorEastAsia" w:hAnsiTheme="majorHAnsi" w:cstheme="majorBidi"/>
      <w:i/>
      <w:iCs/>
      <w:color w:val="404040" w:themeColor="text1" w:themeTint="BF"/>
      <w:lang w:val="en-US"/>
    </w:rPr>
  </w:style>
  <w:style w:type="paragraph" w:customStyle="1" w:styleId="Figurtext">
    <w:name w:val="Figurtext"/>
    <w:basedOn w:val="Normal"/>
    <w:next w:val="Normal"/>
    <w:link w:val="FigurtextChar"/>
    <w:rsid w:val="004C26C0"/>
    <w:pPr>
      <w:keepNext/>
      <w:keepLines/>
      <w:suppressAutoHyphens/>
      <w:spacing w:before="120" w:after="240" w:line="240" w:lineRule="exact"/>
    </w:pPr>
    <w:rPr>
      <w:i/>
      <w:sz w:val="20"/>
    </w:rPr>
  </w:style>
  <w:style w:type="paragraph" w:customStyle="1" w:styleId="Tabelltext">
    <w:name w:val="Tabelltext"/>
    <w:basedOn w:val="Normal"/>
    <w:rsid w:val="004C26C0"/>
    <w:pPr>
      <w:keepLines/>
      <w:spacing w:line="240" w:lineRule="exact"/>
      <w:jc w:val="right"/>
    </w:pPr>
    <w:rPr>
      <w:rFonts w:ascii="Calibri" w:hAnsi="Calibri"/>
      <w:sz w:val="18"/>
      <w:szCs w:val="18"/>
      <w:lang w:val="sv-SE"/>
    </w:rPr>
  </w:style>
  <w:style w:type="paragraph" w:styleId="Innehllsfrteckningsrubrik">
    <w:name w:val="TOC Heading"/>
    <w:basedOn w:val="Rubrik1"/>
    <w:next w:val="Normal"/>
    <w:uiPriority w:val="39"/>
    <w:unhideWhenUsed/>
    <w:rsid w:val="002B6DB1"/>
    <w:pPr>
      <w:keepLines/>
      <w:pageBreakBefore w:val="0"/>
      <w:numPr>
        <w:numId w:val="0"/>
      </w:numPr>
      <w:suppressAutoHyphens w:val="0"/>
      <w:spacing w:before="480" w:after="0"/>
      <w:outlineLvl w:val="9"/>
    </w:pPr>
    <w:rPr>
      <w:rFonts w:asciiTheme="majorHAnsi" w:eastAsiaTheme="majorEastAsia" w:hAnsiTheme="majorHAnsi" w:cstheme="majorBidi"/>
      <w:bCs/>
      <w:color w:val="365F91" w:themeColor="accent1" w:themeShade="BF"/>
      <w:kern w:val="0"/>
      <w:szCs w:val="28"/>
      <w:lang w:val="sv-SE"/>
    </w:rPr>
  </w:style>
  <w:style w:type="paragraph" w:customStyle="1" w:styleId="Innehll">
    <w:name w:val="Innehåll"/>
    <w:basedOn w:val="Innehll1"/>
    <w:link w:val="InnehllChar"/>
    <w:rsid w:val="005B3B6A"/>
  </w:style>
  <w:style w:type="character" w:customStyle="1" w:styleId="Innehll1Char">
    <w:name w:val="Innehåll 1 Char"/>
    <w:basedOn w:val="Standardstycketeckensnitt"/>
    <w:link w:val="Innehll1"/>
    <w:uiPriority w:val="39"/>
    <w:rsid w:val="00ED23A3"/>
    <w:rPr>
      <w:rFonts w:ascii="Perpetua" w:eastAsia="Times New Roman" w:hAnsi="Perpetua"/>
      <w:noProof/>
      <w:sz w:val="24"/>
      <w:szCs w:val="22"/>
      <w:lang w:val="en-US" w:eastAsia="en-US"/>
    </w:rPr>
  </w:style>
  <w:style w:type="character" w:customStyle="1" w:styleId="InnehllChar">
    <w:name w:val="Innehåll Char"/>
    <w:basedOn w:val="Innehll1Char"/>
    <w:link w:val="Innehll"/>
    <w:rsid w:val="005B3B6A"/>
    <w:rPr>
      <w:rFonts w:ascii="Times New Roman" w:eastAsia="Times New Roman" w:hAnsi="Times New Roman"/>
      <w:noProof/>
      <w:sz w:val="22"/>
      <w:szCs w:val="24"/>
      <w:lang w:val="en-US" w:eastAsia="en-US"/>
    </w:rPr>
  </w:style>
  <w:style w:type="table" w:styleId="Ljusskuggning">
    <w:name w:val="Light Shading"/>
    <w:basedOn w:val="Normaltabell"/>
    <w:uiPriority w:val="60"/>
    <w:rsid w:val="006B39A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HiGTabelltext">
    <w:name w:val="HiG Tabelltext"/>
    <w:basedOn w:val="Normal"/>
    <w:qFormat/>
    <w:rsid w:val="0003105B"/>
    <w:pPr>
      <w:keepNext/>
      <w:keepLines/>
      <w:framePr w:hSpace="181" w:wrap="around" w:vAnchor="text" w:hAnchor="text" w:y="1"/>
      <w:suppressLineNumbers/>
      <w:suppressAutoHyphens/>
      <w:spacing w:line="240" w:lineRule="auto"/>
      <w:suppressOverlap/>
      <w:jc w:val="center"/>
    </w:pPr>
    <w:rPr>
      <w:rFonts w:ascii="Perpetua" w:eastAsia="Perpetua" w:hAnsi="Perpetua"/>
      <w:color w:val="000000"/>
      <w:szCs w:val="18"/>
      <w:lang w:val="sv-SE" w:eastAsia="en-US"/>
    </w:rPr>
  </w:style>
  <w:style w:type="paragraph" w:customStyle="1" w:styleId="HiGBrdtext">
    <w:name w:val="HiG Brödtext"/>
    <w:basedOn w:val="Normal"/>
    <w:link w:val="HiGBrdtextChar"/>
    <w:qFormat/>
    <w:rsid w:val="00C75E13"/>
    <w:pPr>
      <w:suppressLineNumbers/>
      <w:tabs>
        <w:tab w:val="left" w:pos="720"/>
        <w:tab w:val="left" w:pos="1134"/>
        <w:tab w:val="left" w:pos="2552"/>
        <w:tab w:val="left" w:pos="4253"/>
        <w:tab w:val="left" w:pos="5954"/>
        <w:tab w:val="left" w:pos="7655"/>
        <w:tab w:val="right" w:pos="8930"/>
      </w:tabs>
      <w:spacing w:after="120" w:line="240" w:lineRule="auto"/>
    </w:pPr>
    <w:rPr>
      <w:rFonts w:ascii="Perpetua" w:hAnsi="Perpetua"/>
      <w:sz w:val="26"/>
      <w:szCs w:val="26"/>
      <w:lang w:val="sv-SE"/>
    </w:rPr>
  </w:style>
  <w:style w:type="paragraph" w:customStyle="1" w:styleId="HiGTabellbeskrivning">
    <w:name w:val="HiG Tabellbeskrivning"/>
    <w:basedOn w:val="HiGFigurbeskrivning"/>
    <w:next w:val="HiGBrdtext"/>
    <w:link w:val="HiGTabellbeskrivningChar"/>
    <w:qFormat/>
    <w:rsid w:val="001509AC"/>
    <w:pPr>
      <w:keepNext/>
      <w:spacing w:before="240" w:after="120"/>
      <w:jc w:val="left"/>
    </w:pPr>
  </w:style>
  <w:style w:type="character" w:customStyle="1" w:styleId="HiGBrdtextChar">
    <w:name w:val="HiG Brödtext Char"/>
    <w:basedOn w:val="Standardstycketeckensnitt"/>
    <w:link w:val="HiGBrdtext"/>
    <w:rsid w:val="00C75E13"/>
    <w:rPr>
      <w:rFonts w:ascii="Perpetua" w:eastAsia="Times New Roman" w:hAnsi="Perpetua"/>
      <w:sz w:val="26"/>
      <w:szCs w:val="26"/>
    </w:rPr>
  </w:style>
  <w:style w:type="paragraph" w:customStyle="1" w:styleId="HiGFigurbeskrivning">
    <w:name w:val="HiG Figurbeskrivning"/>
    <w:basedOn w:val="HiGBrdtext"/>
    <w:next w:val="HiGBrdtext"/>
    <w:link w:val="HiGFigurbeskrivningChar"/>
    <w:qFormat/>
    <w:rsid w:val="001509AC"/>
    <w:pPr>
      <w:suppressAutoHyphens/>
      <w:spacing w:before="120" w:after="240"/>
      <w:jc w:val="center"/>
    </w:pPr>
    <w:rPr>
      <w:i/>
      <w:sz w:val="24"/>
      <w:szCs w:val="24"/>
    </w:rPr>
  </w:style>
  <w:style w:type="character" w:customStyle="1" w:styleId="FigurtextChar">
    <w:name w:val="Figurtext Char"/>
    <w:basedOn w:val="Standardstycketeckensnitt"/>
    <w:link w:val="Figurtext"/>
    <w:rsid w:val="00DD5839"/>
    <w:rPr>
      <w:rFonts w:ascii="Times New Roman" w:eastAsia="Times New Roman" w:hAnsi="Times New Roman"/>
      <w:i/>
      <w:szCs w:val="22"/>
      <w:lang w:val="en-US"/>
    </w:rPr>
  </w:style>
  <w:style w:type="character" w:customStyle="1" w:styleId="HiGTabellbeskrivningChar">
    <w:name w:val="HiG Tabellbeskrivning Char"/>
    <w:basedOn w:val="FigurtextChar"/>
    <w:link w:val="HiGTabellbeskrivning"/>
    <w:rsid w:val="001509AC"/>
    <w:rPr>
      <w:rFonts w:ascii="Perpetua" w:eastAsia="Times New Roman" w:hAnsi="Perpetua"/>
      <w:i/>
      <w:sz w:val="24"/>
      <w:szCs w:val="24"/>
      <w:lang w:val="en-US"/>
    </w:rPr>
  </w:style>
  <w:style w:type="paragraph" w:customStyle="1" w:styleId="HiGCitat">
    <w:name w:val="HiG Citat"/>
    <w:basedOn w:val="HiGBrdtext"/>
    <w:next w:val="HiGBrdtext"/>
    <w:link w:val="HiGCitatChar"/>
    <w:qFormat/>
    <w:rsid w:val="0003105B"/>
    <w:pPr>
      <w:spacing w:after="240"/>
      <w:ind w:left="567" w:right="851"/>
      <w:jc w:val="both"/>
    </w:pPr>
    <w:rPr>
      <w:i/>
      <w:sz w:val="24"/>
    </w:rPr>
  </w:style>
  <w:style w:type="character" w:customStyle="1" w:styleId="HiGFigurbeskrivningChar">
    <w:name w:val="HiG Figurbeskrivning Char"/>
    <w:basedOn w:val="FigurtextChar"/>
    <w:link w:val="HiGFigurbeskrivning"/>
    <w:rsid w:val="001509AC"/>
    <w:rPr>
      <w:rFonts w:ascii="Perpetua" w:eastAsia="Times New Roman" w:hAnsi="Perpetua"/>
      <w:i/>
      <w:sz w:val="24"/>
      <w:szCs w:val="24"/>
      <w:lang w:val="en-US"/>
    </w:rPr>
  </w:style>
  <w:style w:type="paragraph" w:customStyle="1" w:styleId="HiGLista">
    <w:name w:val="HiG Lista"/>
    <w:basedOn w:val="HiGBrdtext"/>
    <w:link w:val="HiGListaChar"/>
    <w:qFormat/>
    <w:rsid w:val="0003105B"/>
    <w:pPr>
      <w:numPr>
        <w:numId w:val="5"/>
      </w:numPr>
      <w:ind w:left="714" w:hanging="357"/>
      <w:contextualSpacing/>
    </w:pPr>
  </w:style>
  <w:style w:type="character" w:customStyle="1" w:styleId="HiGCitatChar">
    <w:name w:val="HiG Citat Char"/>
    <w:basedOn w:val="CitatChar"/>
    <w:link w:val="HiGCitat"/>
    <w:rsid w:val="0003105B"/>
    <w:rPr>
      <w:rFonts w:ascii="Perpetua" w:eastAsia="Times New Roman" w:hAnsi="Perpetua"/>
      <w:i/>
      <w:sz w:val="24"/>
      <w:szCs w:val="26"/>
      <w:lang w:val="en-US"/>
    </w:rPr>
  </w:style>
  <w:style w:type="paragraph" w:customStyle="1" w:styleId="HiGRubrik3">
    <w:name w:val="HiG Rubrik 3"/>
    <w:basedOn w:val="HiGBrdtext"/>
    <w:next w:val="HiGBrdtext"/>
    <w:link w:val="HiGRubrik3Char"/>
    <w:qFormat/>
    <w:rsid w:val="001214FC"/>
    <w:pPr>
      <w:keepNext/>
      <w:numPr>
        <w:ilvl w:val="2"/>
        <w:numId w:val="3"/>
      </w:numPr>
      <w:tabs>
        <w:tab w:val="clear" w:pos="1134"/>
        <w:tab w:val="clear" w:pos="2552"/>
        <w:tab w:val="clear" w:pos="4253"/>
        <w:tab w:val="clear" w:pos="5954"/>
        <w:tab w:val="clear" w:pos="7655"/>
        <w:tab w:val="clear" w:pos="8930"/>
        <w:tab w:val="left" w:pos="851"/>
      </w:tabs>
      <w:suppressAutoHyphens/>
      <w:spacing w:before="240"/>
      <w:ind w:left="851" w:hanging="851"/>
      <w:outlineLvl w:val="2"/>
    </w:pPr>
    <w:rPr>
      <w:b/>
    </w:rPr>
  </w:style>
  <w:style w:type="character" w:customStyle="1" w:styleId="HiGListaChar">
    <w:name w:val="HiG Lista Char"/>
    <w:basedOn w:val="HiGBrdtextChar"/>
    <w:link w:val="HiGLista"/>
    <w:rsid w:val="0003105B"/>
    <w:rPr>
      <w:rFonts w:ascii="Perpetua" w:eastAsia="Times New Roman" w:hAnsi="Perpetua"/>
      <w:sz w:val="26"/>
      <w:szCs w:val="26"/>
    </w:rPr>
  </w:style>
  <w:style w:type="paragraph" w:customStyle="1" w:styleId="HiGRubrik1">
    <w:name w:val="HiG Rubrik 1"/>
    <w:basedOn w:val="Normal"/>
    <w:next w:val="HiGBrdtext"/>
    <w:link w:val="HiGRubrik1Char"/>
    <w:qFormat/>
    <w:rsid w:val="0019663A"/>
    <w:pPr>
      <w:keepNext/>
      <w:keepLines/>
      <w:pageBreakBefore/>
      <w:numPr>
        <w:numId w:val="3"/>
      </w:numPr>
      <w:suppressLineNumbers/>
      <w:suppressAutoHyphens/>
      <w:spacing w:after="240" w:line="276" w:lineRule="auto"/>
      <w:outlineLvl w:val="0"/>
    </w:pPr>
    <w:rPr>
      <w:rFonts w:ascii="Verdana" w:hAnsi="Verdana"/>
      <w:b/>
      <w:sz w:val="28"/>
      <w:lang w:val="sv-SE"/>
    </w:rPr>
  </w:style>
  <w:style w:type="character" w:customStyle="1" w:styleId="HiGRubrik3Char">
    <w:name w:val="HiG Rubrik 3 Char"/>
    <w:basedOn w:val="Rubrik3Char"/>
    <w:link w:val="HiGRubrik3"/>
    <w:rsid w:val="001214FC"/>
    <w:rPr>
      <w:rFonts w:ascii="Perpetua" w:eastAsia="Times New Roman" w:hAnsi="Perpetua"/>
      <w:b/>
      <w:sz w:val="26"/>
      <w:szCs w:val="26"/>
      <w:lang w:val="en-US"/>
    </w:rPr>
  </w:style>
  <w:style w:type="paragraph" w:customStyle="1" w:styleId="HiGRubrik2">
    <w:name w:val="HiG Rubrik 2"/>
    <w:basedOn w:val="HiGRubrik1"/>
    <w:next w:val="HiGBrdtext"/>
    <w:link w:val="HiGRubrik2Char"/>
    <w:qFormat/>
    <w:rsid w:val="001643CD"/>
    <w:pPr>
      <w:pageBreakBefore w:val="0"/>
      <w:numPr>
        <w:ilvl w:val="1"/>
      </w:numPr>
      <w:spacing w:before="360" w:after="120"/>
      <w:outlineLvl w:val="1"/>
    </w:pPr>
    <w:rPr>
      <w:sz w:val="24"/>
    </w:rPr>
  </w:style>
  <w:style w:type="character" w:customStyle="1" w:styleId="HiGRubrik1Char">
    <w:name w:val="HiG Rubrik 1 Char"/>
    <w:basedOn w:val="Rubrik1Char"/>
    <w:link w:val="HiGRubrik1"/>
    <w:rsid w:val="0019663A"/>
    <w:rPr>
      <w:rFonts w:ascii="Verdana" w:eastAsia="Times New Roman" w:hAnsi="Verdana"/>
      <w:b/>
      <w:kern w:val="28"/>
      <w:sz w:val="28"/>
      <w:szCs w:val="22"/>
      <w:lang w:val="en-US"/>
    </w:rPr>
  </w:style>
  <w:style w:type="paragraph" w:customStyle="1" w:styleId="HiGRubrik4">
    <w:name w:val="HiG Rubrik 4"/>
    <w:basedOn w:val="HiGRubrik3"/>
    <w:next w:val="HiGBrdtext"/>
    <w:link w:val="HiGRubrik4Char"/>
    <w:qFormat/>
    <w:rsid w:val="007363AB"/>
    <w:pPr>
      <w:numPr>
        <w:ilvl w:val="3"/>
        <w:numId w:val="4"/>
      </w:numPr>
      <w:tabs>
        <w:tab w:val="left" w:pos="992"/>
      </w:tabs>
      <w:spacing w:before="120"/>
      <w:ind w:left="992" w:hanging="992"/>
      <w:outlineLvl w:val="3"/>
    </w:pPr>
    <w:rPr>
      <w:b w:val="0"/>
      <w:u w:val="single"/>
    </w:rPr>
  </w:style>
  <w:style w:type="character" w:customStyle="1" w:styleId="HiGRubrik2Char">
    <w:name w:val="HiG Rubrik 2 Char"/>
    <w:basedOn w:val="Rubrik2Char"/>
    <w:link w:val="HiGRubrik2"/>
    <w:rsid w:val="001643CD"/>
    <w:rPr>
      <w:rFonts w:ascii="Verdana" w:eastAsia="Times New Roman" w:hAnsi="Verdana"/>
      <w:b/>
      <w:kern w:val="28"/>
      <w:sz w:val="24"/>
      <w:szCs w:val="22"/>
      <w:lang w:val="en-US"/>
    </w:rPr>
  </w:style>
  <w:style w:type="character" w:customStyle="1" w:styleId="HiGRubrik4Char">
    <w:name w:val="HiG Rubrik 4 Char"/>
    <w:basedOn w:val="Rubrik4Char"/>
    <w:link w:val="HiGRubrik4"/>
    <w:rsid w:val="007363AB"/>
    <w:rPr>
      <w:rFonts w:ascii="Perpetua" w:eastAsia="Times New Roman" w:hAnsi="Perpetua"/>
      <w:sz w:val="26"/>
      <w:szCs w:val="26"/>
      <w:u w:val="single"/>
      <w:lang w:val="en-US"/>
    </w:rPr>
  </w:style>
  <w:style w:type="character" w:customStyle="1" w:styleId="IngetavstndChar">
    <w:name w:val="Inget avstånd Char"/>
    <w:basedOn w:val="Standardstycketeckensnitt"/>
    <w:link w:val="Ingetavstnd"/>
    <w:uiPriority w:val="1"/>
    <w:rsid w:val="00672254"/>
    <w:rPr>
      <w:rFonts w:ascii="Arial Narrow" w:hAnsi="Arial Narrow"/>
      <w:szCs w:val="22"/>
      <w:lang w:eastAsia="en-US"/>
    </w:rPr>
  </w:style>
  <w:style w:type="character" w:styleId="Olstomnmnande">
    <w:name w:val="Unresolved Mention"/>
    <w:basedOn w:val="Standardstycketeckensnitt"/>
    <w:uiPriority w:val="99"/>
    <w:semiHidden/>
    <w:unhideWhenUsed/>
    <w:rsid w:val="00B91324"/>
    <w:rPr>
      <w:color w:val="605E5C"/>
      <w:shd w:val="clear" w:color="auto" w:fill="E1DFDD"/>
    </w:rPr>
  </w:style>
  <w:style w:type="paragraph" w:styleId="Beskrivning">
    <w:name w:val="caption"/>
    <w:basedOn w:val="Normal"/>
    <w:next w:val="Normal"/>
    <w:uiPriority w:val="35"/>
    <w:unhideWhenUsed/>
    <w:qFormat/>
    <w:rsid w:val="00AA4974"/>
    <w:pPr>
      <w:spacing w:after="200" w:line="240" w:lineRule="auto"/>
    </w:pPr>
    <w:rPr>
      <w:i/>
      <w:iCs/>
      <w:color w:val="1F497D" w:themeColor="text2"/>
      <w:sz w:val="18"/>
      <w:szCs w:val="18"/>
    </w:rPr>
  </w:style>
  <w:style w:type="paragraph" w:customStyle="1" w:styleId="Kodlpande">
    <w:name w:val="Kod löpande"/>
    <w:basedOn w:val="HiGBrdtext"/>
    <w:link w:val="KodlpandeChar"/>
    <w:qFormat/>
    <w:rsid w:val="00220E4A"/>
    <w:rPr>
      <w:rFonts w:ascii="Courier New" w:hAnsi="Courier New" w:cs="Courier New"/>
      <w:sz w:val="24"/>
    </w:rPr>
  </w:style>
  <w:style w:type="character" w:customStyle="1" w:styleId="KodlpandeChar">
    <w:name w:val="Kod löpande Char"/>
    <w:basedOn w:val="HiGBrdtextChar"/>
    <w:link w:val="Kodlpande"/>
    <w:rsid w:val="00220E4A"/>
    <w:rPr>
      <w:rFonts w:ascii="Courier New" w:eastAsia="Times New Roman" w:hAnsi="Courier New" w:cs="Courier New"/>
      <w:sz w:val="24"/>
      <w:szCs w:val="26"/>
    </w:rPr>
  </w:style>
  <w:style w:type="paragraph" w:customStyle="1" w:styleId="FormatNumreradlista">
    <w:name w:val="Format Numrerad lista"/>
    <w:basedOn w:val="Liststycke"/>
    <w:link w:val="FormatNumreradlistaChar"/>
    <w:rsid w:val="000E1BA5"/>
    <w:pPr>
      <w:numPr>
        <w:numId w:val="6"/>
      </w:numPr>
      <w:shd w:val="clear" w:color="auto" w:fill="FFFFFF"/>
      <w:spacing w:after="240" w:line="240" w:lineRule="auto"/>
      <w:ind w:left="782" w:hanging="357"/>
      <w:contextualSpacing w:val="0"/>
    </w:pPr>
    <w:rPr>
      <w:rFonts w:ascii="Perpetua" w:hAnsi="Perpetua"/>
      <w:sz w:val="26"/>
      <w:lang w:val="sv-SE"/>
    </w:rPr>
  </w:style>
  <w:style w:type="character" w:customStyle="1" w:styleId="ListstyckeChar">
    <w:name w:val="Liststycke Char"/>
    <w:basedOn w:val="Standardstycketeckensnitt"/>
    <w:link w:val="Liststycke"/>
    <w:uiPriority w:val="34"/>
    <w:rsid w:val="000E1BA5"/>
    <w:rPr>
      <w:rFonts w:ascii="Times New Roman" w:eastAsia="Times New Roman" w:hAnsi="Times New Roman"/>
      <w:sz w:val="22"/>
      <w:szCs w:val="24"/>
      <w:lang w:val="en-US"/>
    </w:rPr>
  </w:style>
  <w:style w:type="character" w:customStyle="1" w:styleId="FormatNumreradlistaChar">
    <w:name w:val="Format Numrerad lista Char"/>
    <w:basedOn w:val="ListstyckeChar"/>
    <w:link w:val="FormatNumreradlista"/>
    <w:rsid w:val="000E1BA5"/>
    <w:rPr>
      <w:rFonts w:ascii="Perpetua" w:eastAsia="Times New Roman" w:hAnsi="Perpetua"/>
      <w:sz w:val="26"/>
      <w:szCs w:val="24"/>
      <w:shd w:val="clear" w:color="auto" w:fill="FFFFFF"/>
      <w:lang w:val="en-US"/>
    </w:rPr>
  </w:style>
  <w:style w:type="paragraph" w:customStyle="1" w:styleId="Formatmall1">
    <w:name w:val="Formatmall1"/>
    <w:basedOn w:val="Brdtext"/>
    <w:link w:val="Formatmall1Char"/>
    <w:qFormat/>
    <w:rsid w:val="007363AB"/>
    <w:pPr>
      <w:spacing w:after="0" w:line="240" w:lineRule="auto"/>
      <w:ind w:left="851" w:right="567" w:firstLine="567"/>
      <w:jc w:val="both"/>
    </w:pPr>
    <w:rPr>
      <w:color w:val="000000"/>
      <w:szCs w:val="24"/>
    </w:rPr>
  </w:style>
  <w:style w:type="paragraph" w:customStyle="1" w:styleId="Formatmall2">
    <w:name w:val="Formatmall2"/>
    <w:basedOn w:val="Brdtext"/>
    <w:link w:val="Formatmall2Char"/>
    <w:qFormat/>
    <w:rsid w:val="007363AB"/>
    <w:pPr>
      <w:spacing w:after="0" w:line="240" w:lineRule="auto"/>
      <w:ind w:left="851" w:right="567"/>
      <w:jc w:val="both"/>
    </w:pPr>
    <w:rPr>
      <w:color w:val="000000"/>
      <w:szCs w:val="24"/>
      <w:lang w:val="sv-SE"/>
    </w:rPr>
  </w:style>
  <w:style w:type="character" w:customStyle="1" w:styleId="Formatmall1Char">
    <w:name w:val="Formatmall1 Char"/>
    <w:basedOn w:val="BrdtextChar"/>
    <w:link w:val="Formatmall1"/>
    <w:rsid w:val="007363AB"/>
    <w:rPr>
      <w:rFonts w:ascii="Times New Roman" w:eastAsia="Times New Roman" w:hAnsi="Times New Roman"/>
      <w:color w:val="000000"/>
      <w:sz w:val="22"/>
      <w:szCs w:val="24"/>
      <w:lang w:val="en-US"/>
    </w:rPr>
  </w:style>
  <w:style w:type="character" w:customStyle="1" w:styleId="Formatmall2Char">
    <w:name w:val="Formatmall2 Char"/>
    <w:link w:val="Formatmall2"/>
    <w:rsid w:val="007363AB"/>
    <w:rPr>
      <w:rFonts w:ascii="Times New Roman" w:eastAsia="Times New Roman" w:hAnsi="Times New Roman"/>
      <w:color w:val="000000"/>
      <w:sz w:val="22"/>
      <w:szCs w:val="24"/>
    </w:rPr>
  </w:style>
  <w:style w:type="paragraph" w:styleId="Brdtext">
    <w:name w:val="Body Text"/>
    <w:basedOn w:val="Normal"/>
    <w:link w:val="BrdtextChar"/>
    <w:uiPriority w:val="99"/>
    <w:semiHidden/>
    <w:unhideWhenUsed/>
    <w:rsid w:val="007363AB"/>
    <w:pPr>
      <w:spacing w:after="120"/>
    </w:pPr>
  </w:style>
  <w:style w:type="character" w:customStyle="1" w:styleId="BrdtextChar">
    <w:name w:val="Brödtext Char"/>
    <w:basedOn w:val="Standardstycketeckensnitt"/>
    <w:link w:val="Brdtext"/>
    <w:uiPriority w:val="99"/>
    <w:semiHidden/>
    <w:rsid w:val="007363AB"/>
    <w:rPr>
      <w:rFonts w:ascii="Times New Roman" w:eastAsia="Times New Roman" w:hAnsi="Times New Roman"/>
      <w:sz w:val="22"/>
      <w:szCs w:val="22"/>
      <w:lang w:val="en-US"/>
    </w:rPr>
  </w:style>
  <w:style w:type="character" w:styleId="Stark">
    <w:name w:val="Strong"/>
    <w:qFormat/>
    <w:rsid w:val="00C75E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971181">
      <w:bodyDiv w:val="1"/>
      <w:marLeft w:val="0"/>
      <w:marRight w:val="0"/>
      <w:marTop w:val="0"/>
      <w:marBottom w:val="0"/>
      <w:divBdr>
        <w:top w:val="none" w:sz="0" w:space="0" w:color="auto"/>
        <w:left w:val="none" w:sz="0" w:space="0" w:color="auto"/>
        <w:bottom w:val="none" w:sz="0" w:space="0" w:color="auto"/>
        <w:right w:val="none" w:sz="0" w:space="0" w:color="auto"/>
      </w:divBdr>
    </w:div>
    <w:div w:id="397704177">
      <w:bodyDiv w:val="1"/>
      <w:marLeft w:val="0"/>
      <w:marRight w:val="0"/>
      <w:marTop w:val="0"/>
      <w:marBottom w:val="0"/>
      <w:divBdr>
        <w:top w:val="none" w:sz="0" w:space="0" w:color="auto"/>
        <w:left w:val="none" w:sz="0" w:space="0" w:color="auto"/>
        <w:bottom w:val="none" w:sz="0" w:space="0" w:color="auto"/>
        <w:right w:val="none" w:sz="0" w:space="0" w:color="auto"/>
      </w:divBdr>
    </w:div>
    <w:div w:id="148531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omaslundgren@live.com"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ocaml.org/learn/tutorials/99problems.html"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thomaslundgren@live.com" TargetMode="Externa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r\Downloads\higmall+ATMemn.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D9ED9A3-C48E-4F03-947D-865EBEA81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higmall+ATMemn.dotx</Template>
  <TotalTime>8508</TotalTime>
  <Pages>1</Pages>
  <Words>1470</Words>
  <Characters>7796</Characters>
  <Application>Microsoft Office Word</Application>
  <DocSecurity>0</DocSecurity>
  <Lines>64</Lines>
  <Paragraphs>18</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Examensarbetets titel</vt:lpstr>
      <vt:lpstr/>
    </vt:vector>
  </TitlesOfParts>
  <Company>Högskolan i Gävle</Company>
  <LinksUpToDate>false</LinksUpToDate>
  <CharactersWithSpaces>9248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Examensarbetets titel</dc:title>
  <dc:creator>Författare</dc:creator>
  <cp:lastModifiedBy>Thomas Lundgren</cp:lastModifiedBy>
  <cp:revision>13</cp:revision>
  <cp:lastPrinted>2017-02-21T10:45:00Z</cp:lastPrinted>
  <dcterms:created xsi:type="dcterms:W3CDTF">2019-08-20T09:37:00Z</dcterms:created>
  <dcterms:modified xsi:type="dcterms:W3CDTF">2019-09-02T12:49:00Z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4c9bd7a7-2455-3525-a552-246997ed55d4</vt:lpwstr>
  </property>
  <property fmtid="{D5CDD505-2E9C-101B-9397-08002B2CF9AE}" pid="4" name="Mendeley Citation Style_1">
    <vt:lpwstr>http://www.zotero.org/styles/ieee</vt:lpwstr>
  </property>
</Properties>
</file>